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33869" w14:textId="77777777" w:rsidR="00D5413C" w:rsidRDefault="00D5413C">
      <w:pPr>
        <w:pStyle w:val="Foto"/>
      </w:pPr>
      <w:bookmarkStart w:id="0" w:name="_GoBack"/>
      <w:bookmarkEnd w:id="0"/>
      <w:r>
        <w:rPr>
          <w:noProof/>
          <w:lang w:val="en-US" w:eastAsia="en-US"/>
        </w:rPr>
        <w:drawing>
          <wp:inline distT="0" distB="0" distL="0" distR="0" wp14:anchorId="4E2D6C54" wp14:editId="3FA1C24F">
            <wp:extent cx="5440680" cy="3611880"/>
            <wp:effectExtent l="0" t="0" r="7620" b="7620"/>
            <wp:docPr id="3" name="Imagen 3" descr="Columnas de un edificio desde una perspectiva mirando hacia arriba, con un cielo azul enc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Portada_Historia.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4107F494" w14:textId="77777777" w:rsidR="001638F6" w:rsidRDefault="003A3929" w:rsidP="00D5413C">
      <w:pPr>
        <w:pStyle w:val="Ttulo"/>
      </w:pPr>
      <w:r>
        <w:t>Título del Proyecto</w:t>
      </w:r>
    </w:p>
    <w:p w14:paraId="693EA2D6" w14:textId="77777777" w:rsidR="001638F6" w:rsidRPr="00D5413C" w:rsidRDefault="001638F6" w:rsidP="00D5413C">
      <w:pPr>
        <w:pStyle w:val="Subttulo"/>
      </w:pPr>
    </w:p>
    <w:p w14:paraId="22F9DA1D" w14:textId="77777777" w:rsidR="003422FF" w:rsidRDefault="004675FF" w:rsidP="003422FF">
      <w:pPr>
        <w:pStyle w:val="Informacindecontacto"/>
      </w:pPr>
      <w:sdt>
        <w:sdtPr>
          <w:alias w:val="Nombre:"/>
          <w:tag w:val="Nombre:"/>
          <w:id w:val="-2071874759"/>
          <w:placeholder>
            <w:docPart w:val="F44B68A3BF0F45D99CC23A57F7716F36"/>
          </w:placeholder>
          <w:temporary/>
          <w:showingPlcHdr/>
          <w15:appearance w15:val="hidden"/>
        </w:sdtPr>
        <w:sdtEndPr/>
        <w:sdtContent>
          <w:r w:rsidR="00D5413C">
            <w:rPr>
              <w:lang w:bidi="es-ES"/>
            </w:rPr>
            <w:t>Nombre</w:t>
          </w:r>
        </w:sdtContent>
      </w:sdt>
      <w:r w:rsidR="00D5413C">
        <w:rPr>
          <w:lang w:bidi="es-ES"/>
        </w:rPr>
        <w:t xml:space="preserve"> | </w:t>
      </w:r>
      <w:sdt>
        <w:sdtPr>
          <w:alias w:val="Nombre del curso:"/>
          <w:tag w:val="Nombre del curso:"/>
          <w:id w:val="-1824112714"/>
          <w:placeholder>
            <w:docPart w:val="5545BF8B011949738339EF346EBA8B28"/>
          </w:placeholder>
          <w:temporary/>
          <w:showingPlcHdr/>
          <w15:appearance w15:val="hidden"/>
        </w:sdtPr>
        <w:sdtEndPr/>
        <w:sdtContent>
          <w:r w:rsidR="00D5413C">
            <w:rPr>
              <w:lang w:bidi="es-ES"/>
            </w:rPr>
            <w:t>Nombre del curso</w:t>
          </w:r>
        </w:sdtContent>
      </w:sdt>
      <w:r w:rsidR="00D5413C">
        <w:rPr>
          <w:lang w:bidi="es-ES"/>
        </w:rPr>
        <w:t xml:space="preserve"> | </w:t>
      </w:r>
      <w:sdt>
        <w:sdtPr>
          <w:alias w:val="Fecha:"/>
          <w:tag w:val="Fecha:"/>
          <w:id w:val="-35980865"/>
          <w:placeholder>
            <w:docPart w:val="902AD4BB2EAB4985B718A1FD87A37506"/>
          </w:placeholder>
          <w:temporary/>
          <w:showingPlcHdr/>
          <w15:appearance w15:val="hidden"/>
        </w:sdtPr>
        <w:sdtEndPr/>
        <w:sdtContent>
          <w:r w:rsidR="00D5413C">
            <w:rPr>
              <w:lang w:bidi="es-ES"/>
            </w:rPr>
            <w:t>Fecha</w:t>
          </w:r>
        </w:sdtContent>
      </w:sdt>
      <w:r w:rsidR="003422FF">
        <w:rPr>
          <w:lang w:bidi="es-ES"/>
        </w:rPr>
        <w:br w:type="page"/>
      </w:r>
    </w:p>
    <w:p w14:paraId="6631535D" w14:textId="77777777" w:rsidR="00767B85" w:rsidRDefault="00767B85" w:rsidP="00767B85">
      <w:pPr>
        <w:pStyle w:val="Foto"/>
      </w:pPr>
      <w:r>
        <w:lastRenderedPageBreak/>
        <w:t>Tabla de contenidos</w:t>
      </w:r>
    </w:p>
    <w:p w14:paraId="0D5805E8" w14:textId="0C775E13" w:rsidR="0054034F" w:rsidRDefault="00767B85">
      <w:pPr>
        <w:pStyle w:val="TDC1"/>
        <w:tabs>
          <w:tab w:val="right" w:leader="dot" w:pos="8664"/>
        </w:tabs>
        <w:rPr>
          <w:noProof/>
          <w:color w:val="auto"/>
          <w:lang w:val="es-AR" w:eastAsia="es-AR"/>
        </w:rPr>
      </w:pPr>
      <w:r>
        <w:fldChar w:fldCharType="begin"/>
      </w:r>
      <w:r>
        <w:instrText xml:space="preserve"> TOC \o "1-4" \h \z \u </w:instrText>
      </w:r>
      <w:r>
        <w:fldChar w:fldCharType="separate"/>
      </w:r>
      <w:hyperlink w:anchor="_Toc3651538" w:history="1">
        <w:r w:rsidR="0054034F" w:rsidRPr="006A0C5B">
          <w:rPr>
            <w:rStyle w:val="Hipervnculo"/>
            <w:noProof/>
          </w:rPr>
          <w:t>Introducción</w:t>
        </w:r>
        <w:r w:rsidR="0054034F">
          <w:rPr>
            <w:noProof/>
            <w:webHidden/>
          </w:rPr>
          <w:tab/>
        </w:r>
        <w:r w:rsidR="0054034F">
          <w:rPr>
            <w:noProof/>
            <w:webHidden/>
          </w:rPr>
          <w:fldChar w:fldCharType="begin"/>
        </w:r>
        <w:r w:rsidR="0054034F">
          <w:rPr>
            <w:noProof/>
            <w:webHidden/>
          </w:rPr>
          <w:instrText xml:space="preserve"> PAGEREF _Toc3651538 \h </w:instrText>
        </w:r>
        <w:r w:rsidR="0054034F">
          <w:rPr>
            <w:noProof/>
            <w:webHidden/>
          </w:rPr>
        </w:r>
        <w:r w:rsidR="0054034F">
          <w:rPr>
            <w:noProof/>
            <w:webHidden/>
          </w:rPr>
          <w:fldChar w:fldCharType="separate"/>
        </w:r>
        <w:r w:rsidR="00E67ECA">
          <w:rPr>
            <w:noProof/>
            <w:webHidden/>
          </w:rPr>
          <w:t>2</w:t>
        </w:r>
        <w:r w:rsidR="0054034F">
          <w:rPr>
            <w:noProof/>
            <w:webHidden/>
          </w:rPr>
          <w:fldChar w:fldCharType="end"/>
        </w:r>
      </w:hyperlink>
    </w:p>
    <w:p w14:paraId="04E75712" w14:textId="26A556DF" w:rsidR="0054034F" w:rsidRDefault="004675FF">
      <w:pPr>
        <w:pStyle w:val="TDC1"/>
        <w:tabs>
          <w:tab w:val="right" w:leader="dot" w:pos="8664"/>
        </w:tabs>
        <w:rPr>
          <w:noProof/>
          <w:color w:val="auto"/>
          <w:lang w:val="es-AR" w:eastAsia="es-AR"/>
        </w:rPr>
      </w:pPr>
      <w:hyperlink w:anchor="_Toc3651539" w:history="1">
        <w:r w:rsidR="0054034F" w:rsidRPr="006A0C5B">
          <w:rPr>
            <w:rStyle w:val="Hipervnculo"/>
            <w:noProof/>
          </w:rPr>
          <w:t>Entregables</w:t>
        </w:r>
        <w:r w:rsidR="0054034F">
          <w:rPr>
            <w:noProof/>
            <w:webHidden/>
          </w:rPr>
          <w:tab/>
        </w:r>
        <w:r w:rsidR="0054034F">
          <w:rPr>
            <w:noProof/>
            <w:webHidden/>
          </w:rPr>
          <w:fldChar w:fldCharType="begin"/>
        </w:r>
        <w:r w:rsidR="0054034F">
          <w:rPr>
            <w:noProof/>
            <w:webHidden/>
          </w:rPr>
          <w:instrText xml:space="preserve"> PAGEREF _Toc3651539 \h </w:instrText>
        </w:r>
        <w:r w:rsidR="0054034F">
          <w:rPr>
            <w:noProof/>
            <w:webHidden/>
          </w:rPr>
        </w:r>
        <w:r w:rsidR="0054034F">
          <w:rPr>
            <w:noProof/>
            <w:webHidden/>
          </w:rPr>
          <w:fldChar w:fldCharType="separate"/>
        </w:r>
        <w:r w:rsidR="00E67ECA">
          <w:rPr>
            <w:noProof/>
            <w:webHidden/>
          </w:rPr>
          <w:t>2</w:t>
        </w:r>
        <w:r w:rsidR="0054034F">
          <w:rPr>
            <w:noProof/>
            <w:webHidden/>
          </w:rPr>
          <w:fldChar w:fldCharType="end"/>
        </w:r>
      </w:hyperlink>
    </w:p>
    <w:p w14:paraId="3A041373" w14:textId="6B17FA3A" w:rsidR="0054034F" w:rsidRDefault="004675FF">
      <w:pPr>
        <w:pStyle w:val="TDC2"/>
        <w:tabs>
          <w:tab w:val="right" w:leader="dot" w:pos="8664"/>
        </w:tabs>
        <w:rPr>
          <w:noProof/>
          <w:color w:val="auto"/>
          <w:lang w:val="es-AR" w:eastAsia="es-AR"/>
        </w:rPr>
      </w:pPr>
      <w:hyperlink w:anchor="_Toc3651540" w:history="1">
        <w:r w:rsidR="0054034F" w:rsidRPr="006A0C5B">
          <w:rPr>
            <w:rStyle w:val="Hipervnculo"/>
            <w:noProof/>
          </w:rPr>
          <w:t>Estructura</w:t>
        </w:r>
        <w:r w:rsidR="0054034F">
          <w:rPr>
            <w:noProof/>
            <w:webHidden/>
          </w:rPr>
          <w:tab/>
        </w:r>
        <w:r w:rsidR="0054034F">
          <w:rPr>
            <w:noProof/>
            <w:webHidden/>
          </w:rPr>
          <w:fldChar w:fldCharType="begin"/>
        </w:r>
        <w:r w:rsidR="0054034F">
          <w:rPr>
            <w:noProof/>
            <w:webHidden/>
          </w:rPr>
          <w:instrText xml:space="preserve"> PAGEREF _Toc3651540 \h </w:instrText>
        </w:r>
        <w:r w:rsidR="0054034F">
          <w:rPr>
            <w:noProof/>
            <w:webHidden/>
          </w:rPr>
        </w:r>
        <w:r w:rsidR="0054034F">
          <w:rPr>
            <w:noProof/>
            <w:webHidden/>
          </w:rPr>
          <w:fldChar w:fldCharType="separate"/>
        </w:r>
        <w:r w:rsidR="00E67ECA">
          <w:rPr>
            <w:noProof/>
            <w:webHidden/>
          </w:rPr>
          <w:t>2</w:t>
        </w:r>
        <w:r w:rsidR="0054034F">
          <w:rPr>
            <w:noProof/>
            <w:webHidden/>
          </w:rPr>
          <w:fldChar w:fldCharType="end"/>
        </w:r>
      </w:hyperlink>
    </w:p>
    <w:p w14:paraId="496AE850" w14:textId="7861F4A8" w:rsidR="0054034F" w:rsidRDefault="004675FF">
      <w:pPr>
        <w:pStyle w:val="TDC3"/>
        <w:tabs>
          <w:tab w:val="right" w:leader="dot" w:pos="8664"/>
        </w:tabs>
        <w:rPr>
          <w:i w:val="0"/>
          <w:iCs w:val="0"/>
          <w:noProof/>
          <w:color w:val="auto"/>
          <w:lang w:val="es-AR" w:eastAsia="es-AR"/>
        </w:rPr>
      </w:pPr>
      <w:hyperlink w:anchor="_Toc3651541" w:history="1">
        <w:r w:rsidR="0054034F" w:rsidRPr="006A0C5B">
          <w:rPr>
            <w:rStyle w:val="Hipervnculo"/>
            <w:noProof/>
          </w:rPr>
          <w:t>Ejemplos</w:t>
        </w:r>
        <w:r w:rsidR="0054034F">
          <w:rPr>
            <w:noProof/>
            <w:webHidden/>
          </w:rPr>
          <w:tab/>
        </w:r>
        <w:r w:rsidR="0054034F">
          <w:rPr>
            <w:noProof/>
            <w:webHidden/>
          </w:rPr>
          <w:fldChar w:fldCharType="begin"/>
        </w:r>
        <w:r w:rsidR="0054034F">
          <w:rPr>
            <w:noProof/>
            <w:webHidden/>
          </w:rPr>
          <w:instrText xml:space="preserve"> PAGEREF _Toc3651541 \h </w:instrText>
        </w:r>
        <w:r w:rsidR="0054034F">
          <w:rPr>
            <w:noProof/>
            <w:webHidden/>
          </w:rPr>
        </w:r>
        <w:r w:rsidR="0054034F">
          <w:rPr>
            <w:noProof/>
            <w:webHidden/>
          </w:rPr>
          <w:fldChar w:fldCharType="separate"/>
        </w:r>
        <w:r w:rsidR="00E67ECA">
          <w:rPr>
            <w:noProof/>
            <w:webHidden/>
          </w:rPr>
          <w:t>2</w:t>
        </w:r>
        <w:r w:rsidR="0054034F">
          <w:rPr>
            <w:noProof/>
            <w:webHidden/>
          </w:rPr>
          <w:fldChar w:fldCharType="end"/>
        </w:r>
      </w:hyperlink>
    </w:p>
    <w:p w14:paraId="255F0E1F" w14:textId="05D6CF4D" w:rsidR="0054034F" w:rsidRDefault="004675FF">
      <w:pPr>
        <w:pStyle w:val="TDC4"/>
        <w:tabs>
          <w:tab w:val="right" w:leader="dot" w:pos="8664"/>
        </w:tabs>
        <w:rPr>
          <w:noProof/>
          <w:color w:val="auto"/>
          <w:lang w:val="es-AR" w:eastAsia="es-AR"/>
        </w:rPr>
      </w:pPr>
      <w:hyperlink w:anchor="_Toc3651542" w:history="1">
        <w:r w:rsidR="0054034F" w:rsidRPr="006A0C5B">
          <w:rPr>
            <w:rStyle w:val="Hipervnculo"/>
            <w:noProof/>
          </w:rPr>
          <w:t>Historial de Revisión</w:t>
        </w:r>
        <w:r w:rsidR="0054034F">
          <w:rPr>
            <w:noProof/>
            <w:webHidden/>
          </w:rPr>
          <w:tab/>
        </w:r>
        <w:r w:rsidR="0054034F">
          <w:rPr>
            <w:noProof/>
            <w:webHidden/>
          </w:rPr>
          <w:fldChar w:fldCharType="begin"/>
        </w:r>
        <w:r w:rsidR="0054034F">
          <w:rPr>
            <w:noProof/>
            <w:webHidden/>
          </w:rPr>
          <w:instrText xml:space="preserve"> PAGEREF _Toc3651542 \h </w:instrText>
        </w:r>
        <w:r w:rsidR="0054034F">
          <w:rPr>
            <w:noProof/>
            <w:webHidden/>
          </w:rPr>
        </w:r>
        <w:r w:rsidR="0054034F">
          <w:rPr>
            <w:noProof/>
            <w:webHidden/>
          </w:rPr>
          <w:fldChar w:fldCharType="separate"/>
        </w:r>
        <w:r w:rsidR="00E67ECA">
          <w:rPr>
            <w:noProof/>
            <w:webHidden/>
          </w:rPr>
          <w:t>2</w:t>
        </w:r>
        <w:r w:rsidR="0054034F">
          <w:rPr>
            <w:noProof/>
            <w:webHidden/>
          </w:rPr>
          <w:fldChar w:fldCharType="end"/>
        </w:r>
      </w:hyperlink>
    </w:p>
    <w:p w14:paraId="4AAD728F" w14:textId="2B1C4A71" w:rsidR="0054034F" w:rsidRDefault="004675FF">
      <w:pPr>
        <w:pStyle w:val="TDC4"/>
        <w:tabs>
          <w:tab w:val="right" w:leader="dot" w:pos="8664"/>
        </w:tabs>
        <w:rPr>
          <w:noProof/>
          <w:color w:val="auto"/>
          <w:lang w:val="es-AR" w:eastAsia="es-AR"/>
        </w:rPr>
      </w:pPr>
      <w:hyperlink w:anchor="_Toc3651543" w:history="1">
        <w:r w:rsidR="0054034F" w:rsidRPr="006A0C5B">
          <w:rPr>
            <w:rStyle w:val="Hipervnculo"/>
            <w:noProof/>
          </w:rPr>
          <w:t>Descripción Detallada del Producto</w:t>
        </w:r>
        <w:r w:rsidR="0054034F">
          <w:rPr>
            <w:noProof/>
            <w:webHidden/>
          </w:rPr>
          <w:tab/>
        </w:r>
        <w:r w:rsidR="0054034F">
          <w:rPr>
            <w:noProof/>
            <w:webHidden/>
          </w:rPr>
          <w:fldChar w:fldCharType="begin"/>
        </w:r>
        <w:r w:rsidR="0054034F">
          <w:rPr>
            <w:noProof/>
            <w:webHidden/>
          </w:rPr>
          <w:instrText xml:space="preserve"> PAGEREF _Toc3651543 \h </w:instrText>
        </w:r>
        <w:r w:rsidR="0054034F">
          <w:rPr>
            <w:noProof/>
            <w:webHidden/>
          </w:rPr>
        </w:r>
        <w:r w:rsidR="0054034F">
          <w:rPr>
            <w:noProof/>
            <w:webHidden/>
          </w:rPr>
          <w:fldChar w:fldCharType="separate"/>
        </w:r>
        <w:r w:rsidR="00E67ECA">
          <w:rPr>
            <w:noProof/>
            <w:webHidden/>
          </w:rPr>
          <w:t>3</w:t>
        </w:r>
        <w:r w:rsidR="0054034F">
          <w:rPr>
            <w:noProof/>
            <w:webHidden/>
          </w:rPr>
          <w:fldChar w:fldCharType="end"/>
        </w:r>
      </w:hyperlink>
    </w:p>
    <w:p w14:paraId="7B10B3BC" w14:textId="4DEB53A7" w:rsidR="0054034F" w:rsidRDefault="004675FF">
      <w:pPr>
        <w:pStyle w:val="TDC4"/>
        <w:tabs>
          <w:tab w:val="right" w:leader="dot" w:pos="8664"/>
        </w:tabs>
        <w:rPr>
          <w:noProof/>
          <w:color w:val="auto"/>
          <w:lang w:val="es-AR" w:eastAsia="es-AR"/>
        </w:rPr>
      </w:pPr>
      <w:hyperlink w:anchor="_Toc3651544" w:history="1">
        <w:r w:rsidR="0054034F" w:rsidRPr="006A0C5B">
          <w:rPr>
            <w:rStyle w:val="Hipervnculo"/>
            <w:noProof/>
          </w:rPr>
          <w:t>Descripción de las personas participantes en el desarrollo del sistema de información y los usuarios (Roles)</w:t>
        </w:r>
        <w:r w:rsidR="0054034F">
          <w:rPr>
            <w:noProof/>
            <w:webHidden/>
          </w:rPr>
          <w:tab/>
        </w:r>
        <w:r w:rsidR="0054034F">
          <w:rPr>
            <w:noProof/>
            <w:webHidden/>
          </w:rPr>
          <w:fldChar w:fldCharType="begin"/>
        </w:r>
        <w:r w:rsidR="0054034F">
          <w:rPr>
            <w:noProof/>
            <w:webHidden/>
          </w:rPr>
          <w:instrText xml:space="preserve"> PAGEREF _Toc3651544 \h </w:instrText>
        </w:r>
        <w:r w:rsidR="0054034F">
          <w:rPr>
            <w:noProof/>
            <w:webHidden/>
          </w:rPr>
        </w:r>
        <w:r w:rsidR="0054034F">
          <w:rPr>
            <w:noProof/>
            <w:webHidden/>
          </w:rPr>
          <w:fldChar w:fldCharType="separate"/>
        </w:r>
        <w:r w:rsidR="00E67ECA">
          <w:rPr>
            <w:noProof/>
            <w:webHidden/>
          </w:rPr>
          <w:t>3</w:t>
        </w:r>
        <w:r w:rsidR="0054034F">
          <w:rPr>
            <w:noProof/>
            <w:webHidden/>
          </w:rPr>
          <w:fldChar w:fldCharType="end"/>
        </w:r>
      </w:hyperlink>
    </w:p>
    <w:p w14:paraId="4ACC20B1" w14:textId="6EFCCE96" w:rsidR="0054034F" w:rsidRDefault="004675FF">
      <w:pPr>
        <w:pStyle w:val="TDC2"/>
        <w:tabs>
          <w:tab w:val="right" w:leader="dot" w:pos="8664"/>
        </w:tabs>
        <w:rPr>
          <w:noProof/>
          <w:color w:val="auto"/>
          <w:lang w:val="es-AR" w:eastAsia="es-AR"/>
        </w:rPr>
      </w:pPr>
      <w:hyperlink w:anchor="_Toc3651545" w:history="1">
        <w:r w:rsidR="0054034F" w:rsidRPr="006A0C5B">
          <w:rPr>
            <w:rStyle w:val="Hipervnculo"/>
            <w:noProof/>
          </w:rPr>
          <w:t>Especificaciones de Casos de Uso</w:t>
        </w:r>
        <w:r w:rsidR="0054034F">
          <w:rPr>
            <w:noProof/>
            <w:webHidden/>
          </w:rPr>
          <w:tab/>
        </w:r>
        <w:r w:rsidR="0054034F">
          <w:rPr>
            <w:noProof/>
            <w:webHidden/>
          </w:rPr>
          <w:fldChar w:fldCharType="begin"/>
        </w:r>
        <w:r w:rsidR="0054034F">
          <w:rPr>
            <w:noProof/>
            <w:webHidden/>
          </w:rPr>
          <w:instrText xml:space="preserve"> PAGEREF _Toc3651545 \h </w:instrText>
        </w:r>
        <w:r w:rsidR="0054034F">
          <w:rPr>
            <w:noProof/>
            <w:webHidden/>
          </w:rPr>
        </w:r>
        <w:r w:rsidR="0054034F">
          <w:rPr>
            <w:noProof/>
            <w:webHidden/>
          </w:rPr>
          <w:fldChar w:fldCharType="separate"/>
        </w:r>
        <w:r w:rsidR="00E67ECA">
          <w:rPr>
            <w:noProof/>
            <w:webHidden/>
          </w:rPr>
          <w:t>3</w:t>
        </w:r>
        <w:r w:rsidR="0054034F">
          <w:rPr>
            <w:noProof/>
            <w:webHidden/>
          </w:rPr>
          <w:fldChar w:fldCharType="end"/>
        </w:r>
      </w:hyperlink>
    </w:p>
    <w:p w14:paraId="140F07A3" w14:textId="31707FD1" w:rsidR="0054034F" w:rsidRDefault="004675FF">
      <w:pPr>
        <w:pStyle w:val="TDC2"/>
        <w:tabs>
          <w:tab w:val="right" w:leader="dot" w:pos="8664"/>
        </w:tabs>
        <w:rPr>
          <w:noProof/>
          <w:color w:val="auto"/>
          <w:lang w:val="es-AR" w:eastAsia="es-AR"/>
        </w:rPr>
      </w:pPr>
      <w:hyperlink w:anchor="_Toc3651546" w:history="1">
        <w:r w:rsidR="0054034F" w:rsidRPr="006A0C5B">
          <w:rPr>
            <w:rStyle w:val="Hipervnculo"/>
            <w:noProof/>
          </w:rPr>
          <w:t>Gestión de Log In / Log Out del Sistema</w:t>
        </w:r>
        <w:r w:rsidR="0054034F">
          <w:rPr>
            <w:noProof/>
            <w:webHidden/>
          </w:rPr>
          <w:tab/>
        </w:r>
        <w:r w:rsidR="0054034F">
          <w:rPr>
            <w:noProof/>
            <w:webHidden/>
          </w:rPr>
          <w:fldChar w:fldCharType="begin"/>
        </w:r>
        <w:r w:rsidR="0054034F">
          <w:rPr>
            <w:noProof/>
            <w:webHidden/>
          </w:rPr>
          <w:instrText xml:space="preserve"> PAGEREF _Toc3651546 \h </w:instrText>
        </w:r>
        <w:r w:rsidR="0054034F">
          <w:rPr>
            <w:noProof/>
            <w:webHidden/>
          </w:rPr>
        </w:r>
        <w:r w:rsidR="0054034F">
          <w:rPr>
            <w:noProof/>
            <w:webHidden/>
          </w:rPr>
          <w:fldChar w:fldCharType="separate"/>
        </w:r>
        <w:r w:rsidR="00E67ECA">
          <w:rPr>
            <w:noProof/>
            <w:webHidden/>
          </w:rPr>
          <w:t>4</w:t>
        </w:r>
        <w:r w:rsidR="0054034F">
          <w:rPr>
            <w:noProof/>
            <w:webHidden/>
          </w:rPr>
          <w:fldChar w:fldCharType="end"/>
        </w:r>
      </w:hyperlink>
    </w:p>
    <w:p w14:paraId="1FA4A9D2" w14:textId="241F7B62" w:rsidR="0054034F" w:rsidRDefault="004675FF">
      <w:pPr>
        <w:pStyle w:val="TDC2"/>
        <w:tabs>
          <w:tab w:val="right" w:leader="dot" w:pos="8664"/>
        </w:tabs>
        <w:rPr>
          <w:noProof/>
          <w:color w:val="auto"/>
          <w:lang w:val="es-AR" w:eastAsia="es-AR"/>
        </w:rPr>
      </w:pPr>
      <w:hyperlink w:anchor="_Toc3651547" w:history="1">
        <w:r w:rsidR="0054034F" w:rsidRPr="006A0C5B">
          <w:rPr>
            <w:rStyle w:val="Hipervnculo"/>
            <w:noProof/>
          </w:rPr>
          <w:t>Gestión de Bitácoras</w:t>
        </w:r>
        <w:r w:rsidR="0054034F">
          <w:rPr>
            <w:noProof/>
            <w:webHidden/>
          </w:rPr>
          <w:tab/>
        </w:r>
        <w:r w:rsidR="0054034F">
          <w:rPr>
            <w:noProof/>
            <w:webHidden/>
          </w:rPr>
          <w:fldChar w:fldCharType="begin"/>
        </w:r>
        <w:r w:rsidR="0054034F">
          <w:rPr>
            <w:noProof/>
            <w:webHidden/>
          </w:rPr>
          <w:instrText xml:space="preserve"> PAGEREF _Toc3651547 \h </w:instrText>
        </w:r>
        <w:r w:rsidR="0054034F">
          <w:rPr>
            <w:noProof/>
            <w:webHidden/>
          </w:rPr>
        </w:r>
        <w:r w:rsidR="0054034F">
          <w:rPr>
            <w:noProof/>
            <w:webHidden/>
          </w:rPr>
          <w:fldChar w:fldCharType="separate"/>
        </w:r>
        <w:r w:rsidR="00E67ECA">
          <w:rPr>
            <w:noProof/>
            <w:webHidden/>
          </w:rPr>
          <w:t>4</w:t>
        </w:r>
        <w:r w:rsidR="0054034F">
          <w:rPr>
            <w:noProof/>
            <w:webHidden/>
          </w:rPr>
          <w:fldChar w:fldCharType="end"/>
        </w:r>
      </w:hyperlink>
    </w:p>
    <w:p w14:paraId="0B139A36" w14:textId="67B0B31A" w:rsidR="0054034F" w:rsidRDefault="004675FF">
      <w:pPr>
        <w:pStyle w:val="TDC2"/>
        <w:tabs>
          <w:tab w:val="right" w:leader="dot" w:pos="8664"/>
        </w:tabs>
        <w:rPr>
          <w:noProof/>
          <w:color w:val="auto"/>
          <w:lang w:val="es-AR" w:eastAsia="es-AR"/>
        </w:rPr>
      </w:pPr>
      <w:hyperlink w:anchor="_Toc3651548" w:history="1">
        <w:r w:rsidR="0054034F" w:rsidRPr="006A0C5B">
          <w:rPr>
            <w:rStyle w:val="Hipervnculo"/>
            <w:noProof/>
          </w:rPr>
          <w:t>Gestión del Cambio</w:t>
        </w:r>
        <w:r w:rsidR="0054034F">
          <w:rPr>
            <w:noProof/>
            <w:webHidden/>
          </w:rPr>
          <w:tab/>
        </w:r>
        <w:r w:rsidR="0054034F">
          <w:rPr>
            <w:noProof/>
            <w:webHidden/>
          </w:rPr>
          <w:fldChar w:fldCharType="begin"/>
        </w:r>
        <w:r w:rsidR="0054034F">
          <w:rPr>
            <w:noProof/>
            <w:webHidden/>
          </w:rPr>
          <w:instrText xml:space="preserve"> PAGEREF _Toc3651548 \h </w:instrText>
        </w:r>
        <w:r w:rsidR="0054034F">
          <w:rPr>
            <w:noProof/>
            <w:webHidden/>
          </w:rPr>
        </w:r>
        <w:r w:rsidR="0054034F">
          <w:rPr>
            <w:noProof/>
            <w:webHidden/>
          </w:rPr>
          <w:fldChar w:fldCharType="separate"/>
        </w:r>
        <w:r w:rsidR="00E67ECA">
          <w:rPr>
            <w:noProof/>
            <w:webHidden/>
          </w:rPr>
          <w:t>4</w:t>
        </w:r>
        <w:r w:rsidR="0054034F">
          <w:rPr>
            <w:noProof/>
            <w:webHidden/>
          </w:rPr>
          <w:fldChar w:fldCharType="end"/>
        </w:r>
      </w:hyperlink>
    </w:p>
    <w:p w14:paraId="0A0FB095" w14:textId="5C9AB471" w:rsidR="0054034F" w:rsidRDefault="004675FF">
      <w:pPr>
        <w:pStyle w:val="TDC2"/>
        <w:tabs>
          <w:tab w:val="right" w:leader="dot" w:pos="8664"/>
        </w:tabs>
        <w:rPr>
          <w:noProof/>
          <w:color w:val="auto"/>
          <w:lang w:val="es-AR" w:eastAsia="es-AR"/>
        </w:rPr>
      </w:pPr>
      <w:hyperlink w:anchor="_Toc3651549" w:history="1">
        <w:r w:rsidR="0054034F" w:rsidRPr="006A0C5B">
          <w:rPr>
            <w:rStyle w:val="Hipervnculo"/>
            <w:noProof/>
          </w:rPr>
          <w:t>Mapa de Navegación</w:t>
        </w:r>
        <w:r w:rsidR="0054034F">
          <w:rPr>
            <w:noProof/>
            <w:webHidden/>
          </w:rPr>
          <w:tab/>
        </w:r>
        <w:r w:rsidR="0054034F">
          <w:rPr>
            <w:noProof/>
            <w:webHidden/>
          </w:rPr>
          <w:fldChar w:fldCharType="begin"/>
        </w:r>
        <w:r w:rsidR="0054034F">
          <w:rPr>
            <w:noProof/>
            <w:webHidden/>
          </w:rPr>
          <w:instrText xml:space="preserve"> PAGEREF _Toc3651549 \h </w:instrText>
        </w:r>
        <w:r w:rsidR="0054034F">
          <w:rPr>
            <w:noProof/>
            <w:webHidden/>
          </w:rPr>
        </w:r>
        <w:r w:rsidR="0054034F">
          <w:rPr>
            <w:noProof/>
            <w:webHidden/>
          </w:rPr>
          <w:fldChar w:fldCharType="separate"/>
        </w:r>
        <w:r w:rsidR="00E67ECA">
          <w:rPr>
            <w:noProof/>
            <w:webHidden/>
          </w:rPr>
          <w:t>4</w:t>
        </w:r>
        <w:r w:rsidR="0054034F">
          <w:rPr>
            <w:noProof/>
            <w:webHidden/>
          </w:rPr>
          <w:fldChar w:fldCharType="end"/>
        </w:r>
      </w:hyperlink>
    </w:p>
    <w:p w14:paraId="16F608FE" w14:textId="1B1CEC2C" w:rsidR="0054034F" w:rsidRDefault="004675FF">
      <w:pPr>
        <w:pStyle w:val="TDC2"/>
        <w:tabs>
          <w:tab w:val="right" w:leader="dot" w:pos="8664"/>
        </w:tabs>
        <w:rPr>
          <w:noProof/>
          <w:color w:val="auto"/>
          <w:lang w:val="es-AR" w:eastAsia="es-AR"/>
        </w:rPr>
      </w:pPr>
      <w:hyperlink w:anchor="_Toc3651550" w:history="1">
        <w:r w:rsidR="0054034F" w:rsidRPr="006A0C5B">
          <w:rPr>
            <w:rStyle w:val="Hipervnculo"/>
            <w:noProof/>
          </w:rPr>
          <w:t>Prototipos de Interfaces de Usuario</w:t>
        </w:r>
        <w:r w:rsidR="0054034F">
          <w:rPr>
            <w:noProof/>
            <w:webHidden/>
          </w:rPr>
          <w:tab/>
        </w:r>
        <w:r w:rsidR="0054034F">
          <w:rPr>
            <w:noProof/>
            <w:webHidden/>
          </w:rPr>
          <w:fldChar w:fldCharType="begin"/>
        </w:r>
        <w:r w:rsidR="0054034F">
          <w:rPr>
            <w:noProof/>
            <w:webHidden/>
          </w:rPr>
          <w:instrText xml:space="preserve"> PAGEREF _Toc3651550 \h </w:instrText>
        </w:r>
        <w:r w:rsidR="0054034F">
          <w:rPr>
            <w:noProof/>
            <w:webHidden/>
          </w:rPr>
        </w:r>
        <w:r w:rsidR="0054034F">
          <w:rPr>
            <w:noProof/>
            <w:webHidden/>
          </w:rPr>
          <w:fldChar w:fldCharType="separate"/>
        </w:r>
        <w:r w:rsidR="00E67ECA">
          <w:rPr>
            <w:noProof/>
            <w:webHidden/>
          </w:rPr>
          <w:t>5</w:t>
        </w:r>
        <w:r w:rsidR="0054034F">
          <w:rPr>
            <w:noProof/>
            <w:webHidden/>
          </w:rPr>
          <w:fldChar w:fldCharType="end"/>
        </w:r>
      </w:hyperlink>
    </w:p>
    <w:p w14:paraId="77C3A8F9" w14:textId="06482AA3" w:rsidR="0054034F" w:rsidRDefault="004675FF">
      <w:pPr>
        <w:pStyle w:val="TDC2"/>
        <w:tabs>
          <w:tab w:val="right" w:leader="dot" w:pos="8664"/>
        </w:tabs>
        <w:rPr>
          <w:noProof/>
          <w:color w:val="auto"/>
          <w:lang w:val="es-AR" w:eastAsia="es-AR"/>
        </w:rPr>
      </w:pPr>
      <w:hyperlink w:anchor="_Toc3651551" w:history="1">
        <w:r w:rsidR="0054034F" w:rsidRPr="006A0C5B">
          <w:rPr>
            <w:rStyle w:val="Hipervnculo"/>
            <w:noProof/>
          </w:rPr>
          <w:t>Diagrama de Clases</w:t>
        </w:r>
        <w:r w:rsidR="0054034F">
          <w:rPr>
            <w:noProof/>
            <w:webHidden/>
          </w:rPr>
          <w:tab/>
        </w:r>
        <w:r w:rsidR="0054034F">
          <w:rPr>
            <w:noProof/>
            <w:webHidden/>
          </w:rPr>
          <w:fldChar w:fldCharType="begin"/>
        </w:r>
        <w:r w:rsidR="0054034F">
          <w:rPr>
            <w:noProof/>
            <w:webHidden/>
          </w:rPr>
          <w:instrText xml:space="preserve"> PAGEREF _Toc3651551 \h </w:instrText>
        </w:r>
        <w:r w:rsidR="0054034F">
          <w:rPr>
            <w:noProof/>
            <w:webHidden/>
          </w:rPr>
        </w:r>
        <w:r w:rsidR="0054034F">
          <w:rPr>
            <w:noProof/>
            <w:webHidden/>
          </w:rPr>
          <w:fldChar w:fldCharType="separate"/>
        </w:r>
        <w:r w:rsidR="00E67ECA">
          <w:rPr>
            <w:noProof/>
            <w:webHidden/>
          </w:rPr>
          <w:t>5</w:t>
        </w:r>
        <w:r w:rsidR="0054034F">
          <w:rPr>
            <w:noProof/>
            <w:webHidden/>
          </w:rPr>
          <w:fldChar w:fldCharType="end"/>
        </w:r>
      </w:hyperlink>
    </w:p>
    <w:p w14:paraId="28365B35" w14:textId="076AC254" w:rsidR="0054034F" w:rsidRDefault="004675FF">
      <w:pPr>
        <w:pStyle w:val="TDC2"/>
        <w:tabs>
          <w:tab w:val="right" w:leader="dot" w:pos="8664"/>
        </w:tabs>
        <w:rPr>
          <w:noProof/>
          <w:color w:val="auto"/>
          <w:lang w:val="es-AR" w:eastAsia="es-AR"/>
        </w:rPr>
      </w:pPr>
      <w:hyperlink w:anchor="_Toc3651552" w:history="1">
        <w:r w:rsidR="0054034F" w:rsidRPr="006A0C5B">
          <w:rPr>
            <w:rStyle w:val="Hipervnculo"/>
            <w:noProof/>
          </w:rPr>
          <w:t>Diagrama de Componentes</w:t>
        </w:r>
        <w:r w:rsidR="0054034F">
          <w:rPr>
            <w:noProof/>
            <w:webHidden/>
          </w:rPr>
          <w:tab/>
        </w:r>
        <w:r w:rsidR="0054034F">
          <w:rPr>
            <w:noProof/>
            <w:webHidden/>
          </w:rPr>
          <w:fldChar w:fldCharType="begin"/>
        </w:r>
        <w:r w:rsidR="0054034F">
          <w:rPr>
            <w:noProof/>
            <w:webHidden/>
          </w:rPr>
          <w:instrText xml:space="preserve"> PAGEREF _Toc3651552 \h </w:instrText>
        </w:r>
        <w:r w:rsidR="0054034F">
          <w:rPr>
            <w:noProof/>
            <w:webHidden/>
          </w:rPr>
        </w:r>
        <w:r w:rsidR="0054034F">
          <w:rPr>
            <w:noProof/>
            <w:webHidden/>
          </w:rPr>
          <w:fldChar w:fldCharType="separate"/>
        </w:r>
        <w:r w:rsidR="00E67ECA">
          <w:rPr>
            <w:noProof/>
            <w:webHidden/>
          </w:rPr>
          <w:t>5</w:t>
        </w:r>
        <w:r w:rsidR="0054034F">
          <w:rPr>
            <w:noProof/>
            <w:webHidden/>
          </w:rPr>
          <w:fldChar w:fldCharType="end"/>
        </w:r>
      </w:hyperlink>
    </w:p>
    <w:p w14:paraId="4855D8BE" w14:textId="16365998" w:rsidR="0054034F" w:rsidRDefault="004675FF">
      <w:pPr>
        <w:pStyle w:val="TDC2"/>
        <w:tabs>
          <w:tab w:val="right" w:leader="dot" w:pos="8664"/>
        </w:tabs>
        <w:rPr>
          <w:noProof/>
          <w:color w:val="auto"/>
          <w:lang w:val="es-AR" w:eastAsia="es-AR"/>
        </w:rPr>
      </w:pPr>
      <w:hyperlink w:anchor="_Toc3651553" w:history="1">
        <w:r w:rsidR="0054034F" w:rsidRPr="006A0C5B">
          <w:rPr>
            <w:rStyle w:val="Hipervnculo"/>
            <w:noProof/>
          </w:rPr>
          <w:t>DER del Sistema</w:t>
        </w:r>
        <w:r w:rsidR="0054034F">
          <w:rPr>
            <w:noProof/>
            <w:webHidden/>
          </w:rPr>
          <w:tab/>
        </w:r>
        <w:r w:rsidR="0054034F">
          <w:rPr>
            <w:noProof/>
            <w:webHidden/>
          </w:rPr>
          <w:fldChar w:fldCharType="begin"/>
        </w:r>
        <w:r w:rsidR="0054034F">
          <w:rPr>
            <w:noProof/>
            <w:webHidden/>
          </w:rPr>
          <w:instrText xml:space="preserve"> PAGEREF _Toc3651553 \h </w:instrText>
        </w:r>
        <w:r w:rsidR="0054034F">
          <w:rPr>
            <w:noProof/>
            <w:webHidden/>
          </w:rPr>
        </w:r>
        <w:r w:rsidR="0054034F">
          <w:rPr>
            <w:noProof/>
            <w:webHidden/>
          </w:rPr>
          <w:fldChar w:fldCharType="separate"/>
        </w:r>
        <w:r w:rsidR="00E67ECA">
          <w:rPr>
            <w:noProof/>
            <w:webHidden/>
          </w:rPr>
          <w:t>5</w:t>
        </w:r>
        <w:r w:rsidR="0054034F">
          <w:rPr>
            <w:noProof/>
            <w:webHidden/>
          </w:rPr>
          <w:fldChar w:fldCharType="end"/>
        </w:r>
      </w:hyperlink>
    </w:p>
    <w:p w14:paraId="2068DEB9" w14:textId="358CEE8C" w:rsidR="0054034F" w:rsidRDefault="004675FF">
      <w:pPr>
        <w:pStyle w:val="TDC2"/>
        <w:tabs>
          <w:tab w:val="right" w:leader="dot" w:pos="8664"/>
        </w:tabs>
        <w:rPr>
          <w:noProof/>
          <w:color w:val="auto"/>
          <w:lang w:val="es-AR" w:eastAsia="es-AR"/>
        </w:rPr>
      </w:pPr>
      <w:hyperlink w:anchor="_Toc3651554" w:history="1">
        <w:r w:rsidR="0054034F" w:rsidRPr="006A0C5B">
          <w:rPr>
            <w:rStyle w:val="Hipervnculo"/>
            <w:noProof/>
          </w:rPr>
          <w:t>Especificación de Casos de Prueba</w:t>
        </w:r>
        <w:r w:rsidR="0054034F">
          <w:rPr>
            <w:noProof/>
            <w:webHidden/>
          </w:rPr>
          <w:tab/>
        </w:r>
        <w:r w:rsidR="0054034F">
          <w:rPr>
            <w:noProof/>
            <w:webHidden/>
          </w:rPr>
          <w:fldChar w:fldCharType="begin"/>
        </w:r>
        <w:r w:rsidR="0054034F">
          <w:rPr>
            <w:noProof/>
            <w:webHidden/>
          </w:rPr>
          <w:instrText xml:space="preserve"> PAGEREF _Toc3651554 \h </w:instrText>
        </w:r>
        <w:r w:rsidR="0054034F">
          <w:rPr>
            <w:noProof/>
            <w:webHidden/>
          </w:rPr>
        </w:r>
        <w:r w:rsidR="0054034F">
          <w:rPr>
            <w:noProof/>
            <w:webHidden/>
          </w:rPr>
          <w:fldChar w:fldCharType="separate"/>
        </w:r>
        <w:r w:rsidR="00E67ECA">
          <w:rPr>
            <w:noProof/>
            <w:webHidden/>
          </w:rPr>
          <w:t>6</w:t>
        </w:r>
        <w:r w:rsidR="0054034F">
          <w:rPr>
            <w:noProof/>
            <w:webHidden/>
          </w:rPr>
          <w:fldChar w:fldCharType="end"/>
        </w:r>
      </w:hyperlink>
    </w:p>
    <w:p w14:paraId="72350FAF" w14:textId="25CDA09F" w:rsidR="0054034F" w:rsidRDefault="004675FF">
      <w:pPr>
        <w:pStyle w:val="TDC2"/>
        <w:tabs>
          <w:tab w:val="right" w:leader="dot" w:pos="8664"/>
        </w:tabs>
        <w:rPr>
          <w:noProof/>
          <w:color w:val="auto"/>
          <w:lang w:val="es-AR" w:eastAsia="es-AR"/>
        </w:rPr>
      </w:pPr>
      <w:hyperlink w:anchor="_Toc3651555" w:history="1">
        <w:r w:rsidR="0054034F" w:rsidRPr="006A0C5B">
          <w:rPr>
            <w:rStyle w:val="Hipervnculo"/>
            <w:noProof/>
          </w:rPr>
          <w:t>Pruebas Unitarias</w:t>
        </w:r>
        <w:r w:rsidR="0054034F">
          <w:rPr>
            <w:noProof/>
            <w:webHidden/>
          </w:rPr>
          <w:tab/>
        </w:r>
        <w:r w:rsidR="0054034F">
          <w:rPr>
            <w:noProof/>
            <w:webHidden/>
          </w:rPr>
          <w:fldChar w:fldCharType="begin"/>
        </w:r>
        <w:r w:rsidR="0054034F">
          <w:rPr>
            <w:noProof/>
            <w:webHidden/>
          </w:rPr>
          <w:instrText xml:space="preserve"> PAGEREF _Toc3651555 \h </w:instrText>
        </w:r>
        <w:r w:rsidR="0054034F">
          <w:rPr>
            <w:noProof/>
            <w:webHidden/>
          </w:rPr>
        </w:r>
        <w:r w:rsidR="0054034F">
          <w:rPr>
            <w:noProof/>
            <w:webHidden/>
          </w:rPr>
          <w:fldChar w:fldCharType="separate"/>
        </w:r>
        <w:r w:rsidR="00E67ECA">
          <w:rPr>
            <w:noProof/>
            <w:webHidden/>
          </w:rPr>
          <w:t>6</w:t>
        </w:r>
        <w:r w:rsidR="0054034F">
          <w:rPr>
            <w:noProof/>
            <w:webHidden/>
          </w:rPr>
          <w:fldChar w:fldCharType="end"/>
        </w:r>
      </w:hyperlink>
    </w:p>
    <w:p w14:paraId="78A79A6A" w14:textId="4661227F" w:rsidR="0054034F" w:rsidRDefault="004675FF">
      <w:pPr>
        <w:pStyle w:val="TDC2"/>
        <w:tabs>
          <w:tab w:val="right" w:leader="dot" w:pos="8664"/>
        </w:tabs>
        <w:rPr>
          <w:noProof/>
          <w:color w:val="auto"/>
          <w:lang w:val="es-AR" w:eastAsia="es-AR"/>
        </w:rPr>
      </w:pPr>
      <w:hyperlink w:anchor="_Toc3651556" w:history="1">
        <w:r w:rsidR="0054034F" w:rsidRPr="006A0C5B">
          <w:rPr>
            <w:rStyle w:val="Hipervnculo"/>
            <w:noProof/>
          </w:rPr>
          <w:t>Requisitos de Documentación</w:t>
        </w:r>
        <w:r w:rsidR="0054034F">
          <w:rPr>
            <w:noProof/>
            <w:webHidden/>
          </w:rPr>
          <w:tab/>
        </w:r>
        <w:r w:rsidR="0054034F">
          <w:rPr>
            <w:noProof/>
            <w:webHidden/>
          </w:rPr>
          <w:fldChar w:fldCharType="begin"/>
        </w:r>
        <w:r w:rsidR="0054034F">
          <w:rPr>
            <w:noProof/>
            <w:webHidden/>
          </w:rPr>
          <w:instrText xml:space="preserve"> PAGEREF _Toc3651556 \h </w:instrText>
        </w:r>
        <w:r w:rsidR="0054034F">
          <w:rPr>
            <w:noProof/>
            <w:webHidden/>
          </w:rPr>
        </w:r>
        <w:r w:rsidR="0054034F">
          <w:rPr>
            <w:noProof/>
            <w:webHidden/>
          </w:rPr>
          <w:fldChar w:fldCharType="separate"/>
        </w:r>
        <w:r w:rsidR="00E67ECA">
          <w:rPr>
            <w:noProof/>
            <w:webHidden/>
          </w:rPr>
          <w:t>6</w:t>
        </w:r>
        <w:r w:rsidR="0054034F">
          <w:rPr>
            <w:noProof/>
            <w:webHidden/>
          </w:rPr>
          <w:fldChar w:fldCharType="end"/>
        </w:r>
      </w:hyperlink>
    </w:p>
    <w:p w14:paraId="50DBDFCC" w14:textId="77777777" w:rsidR="003A3929" w:rsidRDefault="00767B85">
      <w:r>
        <w:fldChar w:fldCharType="end"/>
      </w:r>
    </w:p>
    <w:p w14:paraId="1E2588BA" w14:textId="77777777" w:rsidR="003A3929" w:rsidRDefault="003A3929">
      <w:pPr>
        <w:rPr>
          <w:rFonts w:asciiTheme="majorHAnsi" w:eastAsiaTheme="majorEastAsia" w:hAnsiTheme="majorHAnsi" w:cstheme="majorBidi"/>
          <w:color w:val="3F251D" w:themeColor="accent1"/>
          <w:sz w:val="30"/>
          <w:szCs w:val="30"/>
        </w:rPr>
      </w:pPr>
      <w:r>
        <w:br w:type="page"/>
      </w:r>
    </w:p>
    <w:p w14:paraId="20FB0577" w14:textId="77777777" w:rsidR="001638F6" w:rsidRDefault="003A3929">
      <w:pPr>
        <w:pStyle w:val="Ttulo1"/>
      </w:pPr>
      <w:bookmarkStart w:id="1" w:name="_Toc3651538"/>
      <w:r>
        <w:lastRenderedPageBreak/>
        <w:t>Introducción</w:t>
      </w:r>
      <w:bookmarkEnd w:id="1"/>
    </w:p>
    <w:p w14:paraId="590D5B0E" w14:textId="77777777" w:rsidR="003A3929" w:rsidRDefault="003A3929" w:rsidP="003A3929">
      <w:r>
        <w:t xml:space="preserve">El cuatrimestre se divide en 16 semanas, tiempo durante el cual se deberá completar la presentación del proyecto de acuerdo a las pautas establecidas por el docente. </w:t>
      </w:r>
    </w:p>
    <w:p w14:paraId="706B0418" w14:textId="77777777" w:rsidR="00D5413C" w:rsidRDefault="003A3929" w:rsidP="003A3929">
      <w:r>
        <w:t>En la presente guía se detallan los conceptos necesarios para la confección del proyecto.</w:t>
      </w:r>
    </w:p>
    <w:p w14:paraId="54890F05" w14:textId="77777777" w:rsidR="007021DE" w:rsidRDefault="003A3929" w:rsidP="003A3929">
      <w:pPr>
        <w:pStyle w:val="Listaconvietas"/>
        <w:numPr>
          <w:ilvl w:val="0"/>
          <w:numId w:val="1"/>
        </w:numPr>
      </w:pPr>
      <w:r w:rsidRPr="003A3929">
        <w:t xml:space="preserve">Es importante por parte del </w:t>
      </w:r>
      <w:r>
        <w:t>estudiante</w:t>
      </w:r>
      <w:r w:rsidRPr="003A3929">
        <w:t>, respetar las fechas establecidas para las presentaciones de los avances del proyecto</w:t>
      </w:r>
      <w:r>
        <w:t>.</w:t>
      </w:r>
    </w:p>
    <w:p w14:paraId="291207DD" w14:textId="77777777" w:rsidR="003A3929" w:rsidRPr="00514122" w:rsidRDefault="00230BF7" w:rsidP="003A3929">
      <w:pPr>
        <w:pStyle w:val="Listaconvietas"/>
        <w:numPr>
          <w:ilvl w:val="0"/>
          <w:numId w:val="1"/>
        </w:numPr>
      </w:pPr>
      <w:r w:rsidRPr="00230BF7">
        <w:t>Como parte del plan de articulación e integración este proyecto requiere de Ingeniera de Software I, Programación Orientada a Objetos y Bases de Datos I. La finalidad de este trabajo es finalizarlo en Arquitectura Web. La asignatura Base de datos aporta conocimientos que permiten documentar y desarrollar las estructuras de datos solicitadas.</w:t>
      </w:r>
    </w:p>
    <w:p w14:paraId="33C462FB" w14:textId="77777777" w:rsidR="00D5413C" w:rsidRPr="00D5413C" w:rsidRDefault="008A7670" w:rsidP="0033331F">
      <w:pPr>
        <w:pStyle w:val="Ttulo1"/>
      </w:pPr>
      <w:bookmarkStart w:id="2" w:name="_Toc3651539"/>
      <w:r>
        <w:t>Entregables</w:t>
      </w:r>
      <w:bookmarkEnd w:id="2"/>
    </w:p>
    <w:p w14:paraId="10160BC8" w14:textId="77777777" w:rsidR="008A7670" w:rsidRDefault="008A7670" w:rsidP="008A7670">
      <w:r>
        <w:t>A continuación, se describen los artefactos entregables que serán generados y utilizados en el proyecto.</w:t>
      </w:r>
    </w:p>
    <w:p w14:paraId="38CEADE8" w14:textId="77777777" w:rsidR="001638F6" w:rsidRDefault="008A7670" w:rsidP="008A7670">
      <w:r>
        <w:t xml:space="preserve">El proyecto se basa en la metodología iterativa e incremental, por lo tanto, los artefactos son objeto de modificaciones a lo largo del proceso de desarrollo, con lo cual, sólo al término del proceso podríamos tener una versión definitiva y completa de cada uno de ellos. Sin embargo, el resultado de cada iteración está </w:t>
      </w:r>
      <w:r w:rsidR="0033331F">
        <w:t>orientado</w:t>
      </w:r>
      <w:r>
        <w:t xml:space="preserve"> a conseguir un cierto grado de completitud y </w:t>
      </w:r>
      <w:r w:rsidR="0033331F">
        <w:t>persistencia</w:t>
      </w:r>
      <w:r>
        <w:t xml:space="preserve"> de los artefactos.</w:t>
      </w:r>
    </w:p>
    <w:p w14:paraId="6BF2643C" w14:textId="77777777" w:rsidR="0033331F" w:rsidRDefault="0033331F" w:rsidP="0033331F">
      <w:pPr>
        <w:pStyle w:val="Ttulo2"/>
      </w:pPr>
      <w:bookmarkStart w:id="3" w:name="_Toc3651540"/>
      <w:r>
        <w:t>Estructura</w:t>
      </w:r>
      <w:bookmarkEnd w:id="3"/>
    </w:p>
    <w:p w14:paraId="4CFC5286" w14:textId="77777777" w:rsidR="00FE7D6B" w:rsidRDefault="00FE7D6B" w:rsidP="00F970F7">
      <w:pPr>
        <w:pStyle w:val="Listaconvietas"/>
      </w:pPr>
      <w:r>
        <w:t>Carátula</w:t>
      </w:r>
      <w:r w:rsidR="00D840D6">
        <w:t xml:space="preserve"> e </w:t>
      </w:r>
      <w:r>
        <w:t>Índice</w:t>
      </w:r>
    </w:p>
    <w:p w14:paraId="06F6BAEC" w14:textId="77777777" w:rsidR="00FE7D6B" w:rsidRDefault="00FE7D6B" w:rsidP="00FE7D6B">
      <w:pPr>
        <w:pStyle w:val="Listaconvietas"/>
      </w:pPr>
      <w:r>
        <w:t>Historial de revisi</w:t>
      </w:r>
      <w:r w:rsidR="00D840D6">
        <w:t>ones</w:t>
      </w:r>
    </w:p>
    <w:p w14:paraId="426D93DA" w14:textId="77777777" w:rsidR="00FE7D6B" w:rsidRDefault="00FE7D6B" w:rsidP="00FE7D6B">
      <w:pPr>
        <w:pStyle w:val="Listaconvietas"/>
      </w:pPr>
      <w:r>
        <w:t>Descripción Global del Producto de software</w:t>
      </w:r>
    </w:p>
    <w:p w14:paraId="00CDDACE" w14:textId="77777777" w:rsidR="00FE7D6B" w:rsidRDefault="00FE7D6B" w:rsidP="00FE7D6B">
      <w:pPr>
        <w:pStyle w:val="Listaconvietas"/>
      </w:pPr>
      <w:r>
        <w:t xml:space="preserve">Descripción </w:t>
      </w:r>
      <w:r w:rsidR="00D840D6">
        <w:t xml:space="preserve">Funcional </w:t>
      </w:r>
      <w:r>
        <w:t>del producto y Alcance</w:t>
      </w:r>
    </w:p>
    <w:p w14:paraId="744FC4AF" w14:textId="77777777" w:rsidR="00FE7D6B" w:rsidRDefault="00FE7D6B" w:rsidP="00FE7D6B">
      <w:pPr>
        <w:pStyle w:val="Listaconvietas"/>
      </w:pPr>
      <w:r>
        <w:t>Definiciones, Acrónimos, y Abreviaciones</w:t>
      </w:r>
    </w:p>
    <w:p w14:paraId="33396217" w14:textId="77777777" w:rsidR="00FE7D6B" w:rsidRDefault="00FE7D6B" w:rsidP="00FE7D6B">
      <w:pPr>
        <w:pStyle w:val="Listaconvietas"/>
      </w:pPr>
      <w:r>
        <w:t>Descripción de las personas participantes en el desarrollo del sistema de información y los usuarios (Roles)</w:t>
      </w:r>
    </w:p>
    <w:p w14:paraId="3B74DCC1" w14:textId="77777777" w:rsidR="00982783" w:rsidRDefault="00982783" w:rsidP="00FE7D6B">
      <w:pPr>
        <w:pStyle w:val="Listaconvietas"/>
      </w:pPr>
      <w:r>
        <w:t>Requisitos del Producto</w:t>
      </w:r>
    </w:p>
    <w:p w14:paraId="0D45AE22" w14:textId="77777777" w:rsidR="00FE7D6B" w:rsidRDefault="00FE7D6B" w:rsidP="00275F54">
      <w:pPr>
        <w:pStyle w:val="Listaconvietas"/>
      </w:pPr>
      <w:r>
        <w:t>Requisitos de Documentación</w:t>
      </w:r>
    </w:p>
    <w:p w14:paraId="453615E8" w14:textId="77777777" w:rsidR="0094351A" w:rsidRDefault="0094351A" w:rsidP="0094351A">
      <w:pPr>
        <w:pStyle w:val="Ttulo3"/>
      </w:pPr>
      <w:bookmarkStart w:id="4" w:name="_Toc3651541"/>
      <w:r>
        <w:t>Ejemplos</w:t>
      </w:r>
      <w:bookmarkEnd w:id="4"/>
    </w:p>
    <w:p w14:paraId="46F35107" w14:textId="77777777" w:rsidR="00E43F90" w:rsidRDefault="00E43F90" w:rsidP="0094351A">
      <w:pPr>
        <w:pStyle w:val="Ttulo4"/>
      </w:pPr>
      <w:bookmarkStart w:id="5" w:name="_Toc3651542"/>
      <w:r>
        <w:t xml:space="preserve">Historial de </w:t>
      </w:r>
      <w:r w:rsidRPr="0094351A">
        <w:t>Revisión</w:t>
      </w:r>
      <w:bookmarkEnd w:id="5"/>
    </w:p>
    <w:p w14:paraId="7F785B05" w14:textId="77777777" w:rsidR="00E43F90" w:rsidRDefault="00E43F90" w:rsidP="006F374B">
      <w:r>
        <w:t>El historial de revisión deberá exponer los cambios que ha tenido el documento a través del tiempo. Como mínimo se requiere: fecha, versión, autor del cambio y descripción.</w:t>
      </w:r>
    </w:p>
    <w:tbl>
      <w:tblPr>
        <w:tblStyle w:val="Tablaconcuadrcula"/>
        <w:tblW w:w="0" w:type="auto"/>
        <w:jc w:val="center"/>
        <w:tblLook w:val="04A0" w:firstRow="1" w:lastRow="0" w:firstColumn="1" w:lastColumn="0" w:noHBand="0" w:noVBand="1"/>
      </w:tblPr>
      <w:tblGrid>
        <w:gridCol w:w="2124"/>
        <w:gridCol w:w="2162"/>
        <w:gridCol w:w="2112"/>
        <w:gridCol w:w="2266"/>
      </w:tblGrid>
      <w:tr w:rsidR="006F374B" w14:paraId="2457C744" w14:textId="77777777" w:rsidTr="00A757B8">
        <w:trPr>
          <w:jc w:val="center"/>
        </w:trPr>
        <w:tc>
          <w:tcPr>
            <w:tcW w:w="2692" w:type="dxa"/>
            <w:tcBorders>
              <w:bottom w:val="single" w:sz="4" w:space="0" w:color="auto"/>
            </w:tcBorders>
            <w:shd w:val="clear" w:color="auto" w:fill="F2F2F2" w:themeFill="background1" w:themeFillShade="F2"/>
          </w:tcPr>
          <w:p w14:paraId="4748DB15" w14:textId="77777777" w:rsidR="006F374B" w:rsidRDefault="006F374B" w:rsidP="000F6526">
            <w:pPr>
              <w:pStyle w:val="ADARIOP"/>
              <w:jc w:val="center"/>
            </w:pPr>
            <w:r>
              <w:lastRenderedPageBreak/>
              <w:t>Fecha</w:t>
            </w:r>
          </w:p>
        </w:tc>
        <w:tc>
          <w:tcPr>
            <w:tcW w:w="2693" w:type="dxa"/>
            <w:tcBorders>
              <w:bottom w:val="single" w:sz="4" w:space="0" w:color="auto"/>
            </w:tcBorders>
            <w:shd w:val="clear" w:color="auto" w:fill="F2F2F2" w:themeFill="background1" w:themeFillShade="F2"/>
          </w:tcPr>
          <w:p w14:paraId="51098FAB" w14:textId="77777777" w:rsidR="006F374B" w:rsidRDefault="006F374B" w:rsidP="000F6526">
            <w:pPr>
              <w:pStyle w:val="ADARIOP"/>
              <w:jc w:val="center"/>
            </w:pPr>
            <w:r>
              <w:t>Versión</w:t>
            </w:r>
          </w:p>
        </w:tc>
        <w:tc>
          <w:tcPr>
            <w:tcW w:w="2693" w:type="dxa"/>
            <w:tcBorders>
              <w:bottom w:val="single" w:sz="4" w:space="0" w:color="auto"/>
            </w:tcBorders>
            <w:shd w:val="clear" w:color="auto" w:fill="F2F2F2" w:themeFill="background1" w:themeFillShade="F2"/>
          </w:tcPr>
          <w:p w14:paraId="76D96131" w14:textId="77777777" w:rsidR="006F374B" w:rsidRDefault="006F374B" w:rsidP="000F6526">
            <w:pPr>
              <w:pStyle w:val="ADARIOP"/>
              <w:jc w:val="center"/>
            </w:pPr>
            <w:r>
              <w:t>Autor</w:t>
            </w:r>
          </w:p>
        </w:tc>
        <w:tc>
          <w:tcPr>
            <w:tcW w:w="2693" w:type="dxa"/>
            <w:tcBorders>
              <w:bottom w:val="single" w:sz="4" w:space="0" w:color="auto"/>
            </w:tcBorders>
            <w:shd w:val="clear" w:color="auto" w:fill="F2F2F2" w:themeFill="background1" w:themeFillShade="F2"/>
          </w:tcPr>
          <w:p w14:paraId="0C729F59" w14:textId="77777777" w:rsidR="006F374B" w:rsidRDefault="006F374B" w:rsidP="000F6526">
            <w:pPr>
              <w:pStyle w:val="ADARIOP"/>
              <w:jc w:val="center"/>
            </w:pPr>
            <w:r>
              <w:t>Descripción</w:t>
            </w:r>
          </w:p>
        </w:tc>
      </w:tr>
      <w:tr w:rsidR="006F374B" w14:paraId="532F3D90" w14:textId="77777777" w:rsidTr="00A757B8">
        <w:trPr>
          <w:jc w:val="center"/>
        </w:trPr>
        <w:tc>
          <w:tcPr>
            <w:tcW w:w="2692" w:type="dxa"/>
            <w:tcBorders>
              <w:top w:val="single" w:sz="4" w:space="0" w:color="auto"/>
            </w:tcBorders>
          </w:tcPr>
          <w:p w14:paraId="56843C71" w14:textId="77777777" w:rsidR="006F374B" w:rsidRDefault="006F374B" w:rsidP="000F6526">
            <w:pPr>
              <w:pStyle w:val="ADARIOP"/>
              <w:jc w:val="center"/>
            </w:pPr>
          </w:p>
        </w:tc>
        <w:tc>
          <w:tcPr>
            <w:tcW w:w="2693" w:type="dxa"/>
            <w:tcBorders>
              <w:top w:val="single" w:sz="4" w:space="0" w:color="auto"/>
            </w:tcBorders>
          </w:tcPr>
          <w:p w14:paraId="2A0F927E" w14:textId="77777777" w:rsidR="006F374B" w:rsidRDefault="006F374B" w:rsidP="000F6526">
            <w:pPr>
              <w:pStyle w:val="ADARIOP"/>
              <w:jc w:val="center"/>
            </w:pPr>
          </w:p>
        </w:tc>
        <w:tc>
          <w:tcPr>
            <w:tcW w:w="2693" w:type="dxa"/>
            <w:tcBorders>
              <w:top w:val="single" w:sz="4" w:space="0" w:color="auto"/>
            </w:tcBorders>
          </w:tcPr>
          <w:p w14:paraId="3273C4A4" w14:textId="77777777" w:rsidR="006F374B" w:rsidRDefault="006F374B" w:rsidP="000F6526">
            <w:pPr>
              <w:pStyle w:val="ADARIOP"/>
              <w:jc w:val="center"/>
            </w:pPr>
          </w:p>
        </w:tc>
        <w:tc>
          <w:tcPr>
            <w:tcW w:w="2693" w:type="dxa"/>
            <w:tcBorders>
              <w:top w:val="single" w:sz="4" w:space="0" w:color="auto"/>
            </w:tcBorders>
          </w:tcPr>
          <w:p w14:paraId="1E4B8B64" w14:textId="77777777" w:rsidR="006F374B" w:rsidRDefault="006F374B" w:rsidP="000F6526">
            <w:pPr>
              <w:pStyle w:val="ADARIOP"/>
              <w:jc w:val="center"/>
            </w:pPr>
          </w:p>
        </w:tc>
      </w:tr>
    </w:tbl>
    <w:p w14:paraId="5659AD08" w14:textId="77777777" w:rsidR="006F374B" w:rsidRDefault="006F374B" w:rsidP="006F374B"/>
    <w:p w14:paraId="494FDF14" w14:textId="77777777" w:rsidR="006F374B" w:rsidRDefault="006F374B" w:rsidP="0094351A">
      <w:pPr>
        <w:pStyle w:val="Ttulo4"/>
      </w:pPr>
      <w:bookmarkStart w:id="6" w:name="_Toc3651543"/>
      <w:r>
        <w:t>Descripción Detallada del Producto</w:t>
      </w:r>
      <w:bookmarkEnd w:id="6"/>
    </w:p>
    <w:p w14:paraId="182DCD92" w14:textId="77777777" w:rsidR="006F374B" w:rsidRDefault="006F374B" w:rsidP="006F374B">
      <w:r>
        <w:t xml:space="preserve">Se debe proporcionar una descripción detallada del flujo del proceso y controles que permitan modelar cada una de las características enunciadas en las gestiones. </w:t>
      </w:r>
    </w:p>
    <w:p w14:paraId="30342292" w14:textId="77777777" w:rsidR="006F374B" w:rsidRDefault="006F374B" w:rsidP="0094351A">
      <w:pPr>
        <w:pStyle w:val="Ttulo4"/>
      </w:pPr>
      <w:bookmarkStart w:id="7" w:name="_Toc3651544"/>
      <w:r>
        <w:t>Descripción de las personas participantes en el desarrollo del sistema de información y los usuarios (Roles)</w:t>
      </w:r>
      <w:bookmarkEnd w:id="7"/>
    </w:p>
    <w:p w14:paraId="5B1F0E48" w14:textId="77777777" w:rsidR="006F374B" w:rsidRDefault="006F374B" w:rsidP="006F374B">
      <w:r>
        <w:t>Para comprender mejor las gestiones y procesos del sistema de información es pertinente en la Ingeniería de requisitos relevar: Los participantes en las distintas actividades del proyecto, para saber que responsabilidades posee cada uno y como se interrelacionan sus tareas.</w:t>
      </w:r>
    </w:p>
    <w:tbl>
      <w:tblPr>
        <w:tblStyle w:val="Tablaconcuadrcula"/>
        <w:tblpPr w:leftFromText="141" w:rightFromText="141" w:vertAnchor="text" w:horzAnchor="page" w:tblpXSpec="center" w:tblpY="133"/>
        <w:tblW w:w="0" w:type="auto"/>
        <w:tblLook w:val="04A0" w:firstRow="1" w:lastRow="0" w:firstColumn="1" w:lastColumn="0" w:noHBand="0" w:noVBand="1"/>
      </w:tblPr>
      <w:tblGrid>
        <w:gridCol w:w="2148"/>
        <w:gridCol w:w="3505"/>
        <w:gridCol w:w="3011"/>
      </w:tblGrid>
      <w:tr w:rsidR="00A757B8" w14:paraId="6370D8EA" w14:textId="77777777" w:rsidTr="00982783">
        <w:tc>
          <w:tcPr>
            <w:tcW w:w="2148" w:type="dxa"/>
            <w:shd w:val="clear" w:color="auto" w:fill="F2F2F2" w:themeFill="background1" w:themeFillShade="F2"/>
          </w:tcPr>
          <w:p w14:paraId="5173D8CA" w14:textId="77777777" w:rsidR="00A757B8" w:rsidRPr="00A757B8" w:rsidRDefault="00A757B8" w:rsidP="000F6526">
            <w:pPr>
              <w:pStyle w:val="ADARIOP"/>
              <w:jc w:val="center"/>
            </w:pPr>
            <w:r w:rsidRPr="00A757B8">
              <w:t>Nombre</w:t>
            </w:r>
          </w:p>
        </w:tc>
        <w:tc>
          <w:tcPr>
            <w:tcW w:w="3505" w:type="dxa"/>
            <w:shd w:val="clear" w:color="auto" w:fill="F2F2F2" w:themeFill="background1" w:themeFillShade="F2"/>
          </w:tcPr>
          <w:p w14:paraId="6450A827" w14:textId="77777777" w:rsidR="00A757B8" w:rsidRPr="00A757B8" w:rsidRDefault="00A757B8" w:rsidP="000F6526">
            <w:pPr>
              <w:pStyle w:val="ADARIOP"/>
              <w:jc w:val="center"/>
            </w:pPr>
            <w:r w:rsidRPr="00A757B8">
              <w:t>Descripción</w:t>
            </w:r>
          </w:p>
        </w:tc>
        <w:tc>
          <w:tcPr>
            <w:tcW w:w="3011" w:type="dxa"/>
            <w:shd w:val="clear" w:color="auto" w:fill="F2F2F2" w:themeFill="background1" w:themeFillShade="F2"/>
          </w:tcPr>
          <w:p w14:paraId="054FDA28" w14:textId="77777777" w:rsidR="00A757B8" w:rsidRPr="00A757B8" w:rsidRDefault="00A757B8" w:rsidP="000F6526">
            <w:pPr>
              <w:pStyle w:val="ADARIOP"/>
              <w:jc w:val="center"/>
            </w:pPr>
            <w:r w:rsidRPr="00A757B8">
              <w:t>Responsabilidad</w:t>
            </w:r>
          </w:p>
        </w:tc>
      </w:tr>
      <w:tr w:rsidR="00A757B8" w:rsidRPr="0083739B" w14:paraId="17819F98" w14:textId="77777777" w:rsidTr="00982783">
        <w:tc>
          <w:tcPr>
            <w:tcW w:w="2148" w:type="dxa"/>
          </w:tcPr>
          <w:p w14:paraId="7B3E8589" w14:textId="77777777" w:rsidR="00A757B8" w:rsidRPr="00A757B8" w:rsidRDefault="00A757B8" w:rsidP="00A757B8">
            <w:pPr>
              <w:pStyle w:val="ADARIOP"/>
              <w:jc w:val="left"/>
            </w:pPr>
            <w:r w:rsidRPr="00A757B8">
              <w:t>Antonio Gonzáles</w:t>
            </w:r>
          </w:p>
        </w:tc>
        <w:tc>
          <w:tcPr>
            <w:tcW w:w="3505" w:type="dxa"/>
          </w:tcPr>
          <w:p w14:paraId="2895D4A1" w14:textId="77777777" w:rsidR="00A757B8" w:rsidRPr="00A757B8" w:rsidRDefault="00A757B8" w:rsidP="00A757B8">
            <w:pPr>
              <w:pStyle w:val="ADARIOP"/>
              <w:jc w:val="left"/>
            </w:pPr>
            <w:r w:rsidRPr="00A757B8">
              <w:t>Gerente de producción de la empresa.</w:t>
            </w:r>
          </w:p>
        </w:tc>
        <w:tc>
          <w:tcPr>
            <w:tcW w:w="3011" w:type="dxa"/>
          </w:tcPr>
          <w:p w14:paraId="170AE1B5" w14:textId="77777777" w:rsidR="00A757B8" w:rsidRPr="00A757B8" w:rsidRDefault="00A757B8" w:rsidP="00A757B8">
            <w:pPr>
              <w:pStyle w:val="ADARIOP"/>
              <w:jc w:val="left"/>
            </w:pPr>
            <w:r w:rsidRPr="00A757B8">
              <w:t>Define los procesos de producción</w:t>
            </w:r>
          </w:p>
        </w:tc>
      </w:tr>
      <w:tr w:rsidR="00A757B8" w:rsidRPr="0083739B" w14:paraId="6DCF4282" w14:textId="77777777" w:rsidTr="00982783">
        <w:tc>
          <w:tcPr>
            <w:tcW w:w="2148" w:type="dxa"/>
          </w:tcPr>
          <w:p w14:paraId="62D43E98" w14:textId="77777777" w:rsidR="00A757B8" w:rsidRPr="00A757B8" w:rsidRDefault="00A757B8" w:rsidP="00A757B8">
            <w:pPr>
              <w:pStyle w:val="ADARIOP"/>
              <w:jc w:val="left"/>
            </w:pPr>
            <w:r w:rsidRPr="00A757B8">
              <w:t>Nélida Benito</w:t>
            </w:r>
          </w:p>
        </w:tc>
        <w:tc>
          <w:tcPr>
            <w:tcW w:w="3505" w:type="dxa"/>
          </w:tcPr>
          <w:p w14:paraId="037225CA" w14:textId="77777777" w:rsidR="00A757B8" w:rsidRPr="00A757B8" w:rsidRDefault="00A757B8" w:rsidP="00A757B8">
            <w:pPr>
              <w:pStyle w:val="ADARIOP"/>
              <w:jc w:val="left"/>
            </w:pPr>
            <w:r w:rsidRPr="00A757B8">
              <w:t>Analista Funcional Equipo Producción y Ventas</w:t>
            </w:r>
          </w:p>
        </w:tc>
        <w:tc>
          <w:tcPr>
            <w:tcW w:w="3011" w:type="dxa"/>
          </w:tcPr>
          <w:p w14:paraId="4D205E52" w14:textId="77777777" w:rsidR="00A757B8" w:rsidRPr="00A757B8" w:rsidRDefault="00A757B8" w:rsidP="00A757B8">
            <w:pPr>
              <w:pStyle w:val="ADARIOP"/>
              <w:jc w:val="left"/>
            </w:pPr>
            <w:r w:rsidRPr="00A757B8">
              <w:t>Desarrolla las Especificaciones de CU. Documenta</w:t>
            </w:r>
          </w:p>
        </w:tc>
      </w:tr>
    </w:tbl>
    <w:p w14:paraId="43376372" w14:textId="77777777" w:rsidR="00A757B8" w:rsidRDefault="00982783" w:rsidP="0094351A">
      <w:pPr>
        <w:pStyle w:val="Ttulo2"/>
      </w:pPr>
      <w:bookmarkStart w:id="8" w:name="_Toc3651545"/>
      <w:r w:rsidRPr="00982783">
        <w:t>Especificaciones de Casos de Uso</w:t>
      </w:r>
      <w:bookmarkEnd w:id="8"/>
    </w:p>
    <w:p w14:paraId="3EEEEDBF" w14:textId="77777777" w:rsidR="00982783" w:rsidRDefault="00D840D6" w:rsidP="006F374B">
      <w:r w:rsidRPr="00D840D6">
        <w:t xml:space="preserve">La implementación del concepto de </w:t>
      </w:r>
      <w:r>
        <w:t>“</w:t>
      </w:r>
      <w:r w:rsidRPr="00D840D6">
        <w:t>Especificación de caso de uso</w:t>
      </w:r>
      <w:r>
        <w:t xml:space="preserve">” </w:t>
      </w:r>
      <w:r w:rsidRPr="00D840D6">
        <w:t>para este proyecto adopta una visión extendida, donde este instrumento opera como una unidad documental funcional que permite comprender y desarrollar algunos de los aspectos que el sistema debe poseer. Se generará una especificación de caso de uso por cada funcionalidad y/o proceso del sistema que genera información de valor agregado para la toma de decisiones y que se desee describir en el proyecto.</w:t>
      </w:r>
    </w:p>
    <w:p w14:paraId="6F23905A" w14:textId="77777777" w:rsidR="002B7328" w:rsidRDefault="002B7328" w:rsidP="002B7328">
      <w:r>
        <w:t xml:space="preserve">En esta especificación se incluyen los siguientes ítems: </w:t>
      </w:r>
    </w:p>
    <w:p w14:paraId="4265AFFA" w14:textId="77777777" w:rsidR="002B7328" w:rsidRDefault="002B7328" w:rsidP="002B7328">
      <w:r>
        <w:t>Carátula (Incluye nombre del caso de uso y código de la especificación).</w:t>
      </w:r>
    </w:p>
    <w:p w14:paraId="521CD738" w14:textId="77777777" w:rsidR="002B7328" w:rsidRDefault="002B7328" w:rsidP="002B7328">
      <w:r>
        <w:t>Historial de revisión de la especificación.</w:t>
      </w:r>
    </w:p>
    <w:p w14:paraId="37797189" w14:textId="77777777" w:rsidR="002B7328" w:rsidRDefault="002B7328" w:rsidP="002B7328">
      <w:r>
        <w:t>Objetivo.</w:t>
      </w:r>
    </w:p>
    <w:p w14:paraId="490567B7" w14:textId="77777777" w:rsidR="002B7328" w:rsidRDefault="002B7328" w:rsidP="002B7328">
      <w:pPr>
        <w:pStyle w:val="Listaconvietas"/>
      </w:pPr>
      <w:r>
        <w:t>Precondiciones.</w:t>
      </w:r>
    </w:p>
    <w:p w14:paraId="6F68B43D" w14:textId="77777777" w:rsidR="002B7328" w:rsidRDefault="0094351A" w:rsidP="002B7328">
      <w:pPr>
        <w:pStyle w:val="Listaconvietas"/>
      </w:pPr>
      <w:r>
        <w:t>Postcondiciones</w:t>
      </w:r>
      <w:r w:rsidR="002B7328">
        <w:t>.</w:t>
      </w:r>
    </w:p>
    <w:p w14:paraId="1ED7836B" w14:textId="77777777" w:rsidR="002B7328" w:rsidRDefault="002B7328" w:rsidP="002B7328">
      <w:r>
        <w:t>Gráfico del caso de uso.</w:t>
      </w:r>
    </w:p>
    <w:p w14:paraId="4CD97211" w14:textId="77777777" w:rsidR="002B7328" w:rsidRDefault="002B7328" w:rsidP="002B7328">
      <w:r>
        <w:t>Descripción analítica del caso de uso (Flujo normal / Flujo alternativo).</w:t>
      </w:r>
    </w:p>
    <w:p w14:paraId="4CF9D9FB" w14:textId="77777777" w:rsidR="002B7328" w:rsidRDefault="002B7328" w:rsidP="002B7328">
      <w:r>
        <w:t>Diagrama de flujo (solo si el algoritmo es complejo y complementa la descripción analítica).</w:t>
      </w:r>
    </w:p>
    <w:p w14:paraId="282C49ED" w14:textId="77777777" w:rsidR="002B7328" w:rsidRDefault="002B7328" w:rsidP="002B7328">
      <w:r>
        <w:lastRenderedPageBreak/>
        <w:t>Diagrama de clase (Con las clases afectadas).</w:t>
      </w:r>
    </w:p>
    <w:p w14:paraId="461CD779" w14:textId="77777777" w:rsidR="002B7328" w:rsidRDefault="002B7328" w:rsidP="002B7328">
      <w:r>
        <w:t>Diagrama de secuencia (Con los objetos afectados por esta especificación).</w:t>
      </w:r>
    </w:p>
    <w:p w14:paraId="5B8316A5" w14:textId="77777777" w:rsidR="002B7328" w:rsidRDefault="00767B85" w:rsidP="002B7328">
      <w:r>
        <w:t xml:space="preserve">Diagrama de Entidad Relación </w:t>
      </w:r>
      <w:r w:rsidR="002B7328">
        <w:t>(con las entidades afectadas por esta especificación).</w:t>
      </w:r>
    </w:p>
    <w:p w14:paraId="4F08A20A" w14:textId="77777777" w:rsidR="002B7328" w:rsidRDefault="002B7328" w:rsidP="002B7328">
      <w:pPr>
        <w:pStyle w:val="Ttulo2"/>
      </w:pPr>
      <w:bookmarkStart w:id="9" w:name="_Toc3651546"/>
      <w:r>
        <w:t>Gestión de Log In / Log Out del Sistema</w:t>
      </w:r>
      <w:bookmarkEnd w:id="9"/>
    </w:p>
    <w:p w14:paraId="193D3B44" w14:textId="77777777" w:rsidR="006F374B" w:rsidRDefault="002B7328" w:rsidP="002B7328">
      <w:r>
        <w:t>Permite verificar la identidad del usuario a través del ingreso de su nombre de usuario y su clave, asignándole el perfil que tenga asignado en el sistema. Se debe describir cómo será la política de “log-in” / “log-</w:t>
      </w:r>
      <w:proofErr w:type="spellStart"/>
      <w:r>
        <w:t>out</w:t>
      </w:r>
      <w:proofErr w:type="spellEnd"/>
      <w:r>
        <w:t xml:space="preserve">”. También deberán diferenciarse los procesos que se ejecutarán en el inicio del sistema, el log in, el log </w:t>
      </w:r>
      <w:proofErr w:type="spellStart"/>
      <w:r>
        <w:t>out</w:t>
      </w:r>
      <w:proofErr w:type="spellEnd"/>
      <w:r>
        <w:t xml:space="preserve"> y el apagado del sistema.</w:t>
      </w:r>
    </w:p>
    <w:p w14:paraId="5D176D2D" w14:textId="77777777" w:rsidR="002B7328" w:rsidRDefault="002B7328" w:rsidP="002B7328">
      <w:pPr>
        <w:pStyle w:val="Ttulo2"/>
      </w:pPr>
      <w:bookmarkStart w:id="10" w:name="_Toc3651547"/>
      <w:r>
        <w:t>Gestión de Bitácora</w:t>
      </w:r>
      <w:r w:rsidR="006531AE">
        <w:t>s</w:t>
      </w:r>
      <w:bookmarkEnd w:id="10"/>
    </w:p>
    <w:p w14:paraId="66C45081" w14:textId="77777777" w:rsidR="002B7328" w:rsidRDefault="002B7328" w:rsidP="002B7328">
      <w:r>
        <w:t>En ella deben quedar registradas todas las operaciones que realicen los usuarios durante la utilización del sistema. Esto permitirá hacer un trazado de las actividades desarrolladas por el usuario dentro de la aplicación. Los datos mínimos que la bitácora debe incluir son fecha, hora, usuario, actividad, información asociada con la actividad. Deberá proveer la posibilidad de realizar búsquedas.</w:t>
      </w:r>
    </w:p>
    <w:p w14:paraId="14515A0E" w14:textId="77777777" w:rsidR="002B7328" w:rsidRPr="00222943" w:rsidRDefault="00222943" w:rsidP="00222943">
      <w:pPr>
        <w:pStyle w:val="Ttulo2"/>
      </w:pPr>
      <w:bookmarkStart w:id="11" w:name="_Toc3651548"/>
      <w:r w:rsidRPr="00222943">
        <w:t>Gestión del Cambio</w:t>
      </w:r>
      <w:bookmarkEnd w:id="11"/>
      <w:r w:rsidR="00CD144D" w:rsidRPr="00222943">
        <w:t xml:space="preserve"> </w:t>
      </w:r>
    </w:p>
    <w:p w14:paraId="0FF881DD" w14:textId="77777777" w:rsidR="00CD144D" w:rsidRDefault="00CD144D" w:rsidP="00CD144D">
      <w:r>
        <w:t>La gestión del cambio es una actividad que se desarrolla durante todo el proceso de desarrollo ya que no sabemos en qué momento se originara un cambio, las actividades en este proceso se desarrollan para:</w:t>
      </w:r>
      <w:r w:rsidR="00222943">
        <w:t xml:space="preserve"> </w:t>
      </w:r>
    </w:p>
    <w:p w14:paraId="4B9AA64B" w14:textId="77777777" w:rsidR="00CD144D" w:rsidRDefault="00CD144D" w:rsidP="00CD144D">
      <w:pPr>
        <w:pStyle w:val="Listaconvietas"/>
      </w:pPr>
      <w:r>
        <w:t>Identificar el Cambio</w:t>
      </w:r>
    </w:p>
    <w:p w14:paraId="06EA6F21" w14:textId="77777777" w:rsidR="00CD144D" w:rsidRDefault="00CD144D" w:rsidP="00CD144D">
      <w:pPr>
        <w:pStyle w:val="Listaconvietas"/>
      </w:pPr>
      <w:r>
        <w:t>Controlar el Cambio</w:t>
      </w:r>
    </w:p>
    <w:p w14:paraId="6AB5FD55" w14:textId="77777777" w:rsidR="00CD144D" w:rsidRDefault="00CD144D" w:rsidP="00CD144D">
      <w:pPr>
        <w:pStyle w:val="Listaconvietas"/>
      </w:pPr>
      <w:r>
        <w:t>Garantizar que el cambio se realizara de manera adecuada</w:t>
      </w:r>
    </w:p>
    <w:p w14:paraId="62C4967F" w14:textId="77777777" w:rsidR="002B7328" w:rsidRDefault="00CD144D" w:rsidP="00CD144D">
      <w:pPr>
        <w:pStyle w:val="Listaconvietas"/>
      </w:pPr>
      <w:r>
        <w:t>Reportar los cambios a todos los interesados</w:t>
      </w:r>
      <w:r w:rsidR="002B7328">
        <w:t>.</w:t>
      </w:r>
    </w:p>
    <w:p w14:paraId="2ACE6034" w14:textId="77777777" w:rsidR="002B7328" w:rsidRDefault="002B7328" w:rsidP="002B7328">
      <w:pPr>
        <w:pStyle w:val="Ttulo2"/>
      </w:pPr>
      <w:bookmarkStart w:id="12" w:name="_Toc3651549"/>
      <w:r>
        <w:t>Mapa de Navegación</w:t>
      </w:r>
      <w:bookmarkEnd w:id="12"/>
      <w:r>
        <w:t xml:space="preserve"> </w:t>
      </w:r>
    </w:p>
    <w:p w14:paraId="4A4D6B1B" w14:textId="77777777" w:rsidR="002B7328" w:rsidRDefault="002B7328" w:rsidP="002B7328">
      <w:r>
        <w:t xml:space="preserve">En el mapa de navegación deben estar representadas toda la interface gráfica de usuario del sistema con las correspondientes rutas de acceso a ellas. Es importante utilizar una nomenclatura jerárquica que permita organizar la forma en que se relacionan las </w:t>
      </w:r>
      <w:r w:rsidR="000D37BC">
        <w:t xml:space="preserve">la interfaces gráficas de usuario </w:t>
      </w:r>
      <w:r>
        <w:t>del sistema.</w:t>
      </w:r>
      <w:r w:rsidR="000D37BC">
        <w:t xml:space="preserve"> </w:t>
      </w:r>
      <w:r>
        <w:t>A continuación, se presenta un ejemplo.</w:t>
      </w:r>
    </w:p>
    <w:p w14:paraId="1712B7D6" w14:textId="77777777" w:rsidR="000D37BC" w:rsidRDefault="000D37BC" w:rsidP="002B7328">
      <w:r w:rsidRPr="00EF38E9">
        <w:rPr>
          <w:noProof/>
          <w:lang w:eastAsia="es-ES"/>
        </w:rPr>
        <w:drawing>
          <wp:inline distT="0" distB="0" distL="0" distR="0" wp14:anchorId="3BA82AD7" wp14:editId="3D80414A">
            <wp:extent cx="5203190" cy="1698202"/>
            <wp:effectExtent l="0" t="38100" r="0" b="7366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4235C17" w14:textId="77777777" w:rsidR="000D37BC" w:rsidRDefault="000D37BC" w:rsidP="000D37BC">
      <w:pPr>
        <w:pStyle w:val="Ttulo2"/>
      </w:pPr>
      <w:bookmarkStart w:id="13" w:name="_Toc3651550"/>
      <w:r>
        <w:lastRenderedPageBreak/>
        <w:t>Prototipos de Interfaces de Usuario</w:t>
      </w:r>
      <w:bookmarkEnd w:id="13"/>
      <w:r>
        <w:t xml:space="preserve"> </w:t>
      </w:r>
    </w:p>
    <w:p w14:paraId="1B90C5E9" w14:textId="77777777" w:rsidR="000D37BC" w:rsidRDefault="000D37BC" w:rsidP="000D37BC">
      <w:r>
        <w:t>Se trata de prototipos que le permiten al usuario hacerse una idea más o menos precisa de las interfaces que proveerá el sistema y así, conseguir retroalimentación de su parte respecto a los requisitos del sistema. Estos prototipos se realizarán como prototipos ejecutables interactivos.</w:t>
      </w:r>
    </w:p>
    <w:p w14:paraId="1C05302C" w14:textId="77777777" w:rsidR="000D37BC" w:rsidRDefault="000D37BC" w:rsidP="000D37BC">
      <w:pPr>
        <w:pStyle w:val="Ttulo2"/>
      </w:pPr>
      <w:bookmarkStart w:id="14" w:name="_Toc3651551"/>
      <w:r>
        <w:t>Diagrama de Clases</w:t>
      </w:r>
      <w:bookmarkEnd w:id="14"/>
      <w:r>
        <w:t xml:space="preserve"> </w:t>
      </w:r>
    </w:p>
    <w:p w14:paraId="0E15C820" w14:textId="77777777" w:rsidR="000D37BC" w:rsidRDefault="000D37BC" w:rsidP="000D37BC">
      <w:r>
        <w:t xml:space="preserve">Este diagrama debería ser la resultante de agrupar cada diagrama de clases de las especificaciones de caso de uso. Este ítem debe contener el gráfico propuesto por el estándar UML y la asignación de responsabilidades a las clases (las responsabilidades se relacionan con las obligaciones que tendrán los objetos respecto de su comportamiento). La responsabilidad no es lo mismo que un método, pero los métodos se implementan para llevar a cabo las responsabilidades. Estas responsabilidades pertenecen, esencialmente, a dos categorías: hacer y conocer. </w:t>
      </w:r>
    </w:p>
    <w:p w14:paraId="74AB39AE" w14:textId="77777777" w:rsidR="000D37BC" w:rsidRDefault="000D37BC" w:rsidP="000D37BC">
      <w:pPr>
        <w:pStyle w:val="Ttulo2"/>
      </w:pPr>
      <w:bookmarkStart w:id="15" w:name="_Toc3651552"/>
      <w:r>
        <w:t>Diagrama de Componentes</w:t>
      </w:r>
      <w:bookmarkEnd w:id="15"/>
      <w:r>
        <w:t xml:space="preserve"> </w:t>
      </w:r>
    </w:p>
    <w:p w14:paraId="67D0C20B" w14:textId="77777777" w:rsidR="000D37BC" w:rsidRDefault="000D37BC" w:rsidP="000D37BC">
      <w:r>
        <w:t>El diagrama de componentes representa cómo un sistema de software es dividido y muestra las dependencias entre los componentes. Los componentes físicos incluyen archivos, cabeceras, bibliotecas compartidas, módulos, ejecutables, o paquetes. Los diagramas de componentes prevalecen en el campo de la arquitectura de software, pero pueden ser usados para modelar y documentar cualquier arquitectura de sistema.</w:t>
      </w:r>
    </w:p>
    <w:p w14:paraId="4EB10752" w14:textId="77777777" w:rsidR="000D37BC" w:rsidRDefault="000D37BC" w:rsidP="000D37BC">
      <w:pPr>
        <w:pStyle w:val="Ttulo2"/>
      </w:pPr>
      <w:bookmarkStart w:id="16" w:name="_Toc3651553"/>
      <w:r>
        <w:t>DER del Sistema</w:t>
      </w:r>
      <w:bookmarkEnd w:id="16"/>
    </w:p>
    <w:p w14:paraId="7872C122" w14:textId="77777777" w:rsidR="000D37BC" w:rsidRDefault="000D37BC" w:rsidP="000D37BC">
      <w:r>
        <w:t>Previendo que la persistencia de la información del sistema será soportada por una base de datos relacional, este modelo describe la representación lógica de los datos persistentes, de acuerdo con el enfoque para el modelado relacional de datos. Para expresar este modelo se utiliza un Diagrama de Entidad Relación (DER). Simbología a utilizar para el DER:</w:t>
      </w:r>
    </w:p>
    <w:p w14:paraId="65682837" w14:textId="77777777" w:rsidR="000D37BC" w:rsidRDefault="000D37BC" w:rsidP="000D37BC">
      <w:pPr>
        <w:jc w:val="center"/>
      </w:pPr>
      <w:r>
        <w:rPr>
          <w:noProof/>
        </w:rPr>
        <w:drawing>
          <wp:inline distT="0" distB="0" distL="0" distR="0" wp14:anchorId="7C557CC9" wp14:editId="76A1211A">
            <wp:extent cx="4715874" cy="3204376"/>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7743" cy="3232826"/>
                    </a:xfrm>
                    <a:prstGeom prst="rect">
                      <a:avLst/>
                    </a:prstGeom>
                  </pic:spPr>
                </pic:pic>
              </a:graphicData>
            </a:graphic>
          </wp:inline>
        </w:drawing>
      </w:r>
    </w:p>
    <w:p w14:paraId="67DBB15A" w14:textId="77777777" w:rsidR="000D37BC" w:rsidRDefault="000D37BC" w:rsidP="000D37BC">
      <w:pPr>
        <w:pStyle w:val="Ttulo2"/>
      </w:pPr>
      <w:bookmarkStart w:id="17" w:name="_Toc3651554"/>
      <w:r>
        <w:lastRenderedPageBreak/>
        <w:t>Especificación de Casos de Prueba</w:t>
      </w:r>
      <w:bookmarkEnd w:id="17"/>
      <w:r>
        <w:t xml:space="preserve"> </w:t>
      </w:r>
    </w:p>
    <w:p w14:paraId="722FAEB2" w14:textId="77777777" w:rsidR="000D37BC" w:rsidRDefault="000D37BC" w:rsidP="000D37BC">
      <w:r>
        <w:t>Cada prueba es especificada mediante un documento que establece las condiciones de ejecución, las entradas de la prueba, y los resultados esperados.</w:t>
      </w:r>
      <w:r w:rsidR="00855112">
        <w:t xml:space="preserve"> </w:t>
      </w:r>
      <w:r>
        <w:t>Cada caso de prueba llevará asociado un procedimiento de prueba con las instrucciones para realizar la prueba, y dependiendo del tipo de prueba dicho procedimiento podrá ser automatizable mediante un script de prueba.</w:t>
      </w:r>
    </w:p>
    <w:p w14:paraId="2A4DDD2C" w14:textId="77777777" w:rsidR="000D37BC" w:rsidRDefault="000D37BC" w:rsidP="000D37BC">
      <w:pPr>
        <w:pStyle w:val="Ttulo2"/>
      </w:pPr>
      <w:bookmarkStart w:id="18" w:name="_Toc3651555"/>
      <w:r>
        <w:t>Pruebas Unitarias</w:t>
      </w:r>
      <w:bookmarkEnd w:id="18"/>
      <w:r>
        <w:t xml:space="preserve"> </w:t>
      </w:r>
    </w:p>
    <w:p w14:paraId="082ABA3A" w14:textId="77777777" w:rsidR="000D37BC" w:rsidRDefault="000D37BC" w:rsidP="000D37BC">
      <w:r>
        <w:t xml:space="preserve">En desarrollo del software, una prueba unitaria es una forma de probar la corrección de un módulo de código. La idea es escribir casos de prueba para cada función no trivial o método en el módulo de forma que cada caso sea independiente del resto. Para que una prueba unitaria sea buena se deben cumplir los siguientes requisitos: </w:t>
      </w:r>
    </w:p>
    <w:p w14:paraId="6A37035B" w14:textId="77777777" w:rsidR="000D37BC" w:rsidRDefault="000D37BC" w:rsidP="000D37BC">
      <w:pPr>
        <w:pStyle w:val="Listaconvietas"/>
      </w:pPr>
      <w:r>
        <w:t xml:space="preserve">Automatizable: no debería requerirse una intervención manual. Esto es especialmente útil para la integración continua. </w:t>
      </w:r>
    </w:p>
    <w:p w14:paraId="5B88B46A" w14:textId="77777777" w:rsidR="000D37BC" w:rsidRDefault="000D37BC" w:rsidP="000D37BC">
      <w:pPr>
        <w:pStyle w:val="Listaconvietas"/>
      </w:pPr>
      <w:r>
        <w:t xml:space="preserve">Completas: deben cubrir la mayor cantidad de código. </w:t>
      </w:r>
    </w:p>
    <w:p w14:paraId="267E381A" w14:textId="77777777" w:rsidR="000D37BC" w:rsidRDefault="000D37BC" w:rsidP="000D37BC">
      <w:pPr>
        <w:pStyle w:val="Listaconvietas"/>
      </w:pPr>
      <w:r>
        <w:t xml:space="preserve">Repetibles: no se deben crear pruebas que sólo puedan ser ejecutadas una sola vez. También es útil para la integración continua y para las pruebas de regresión. </w:t>
      </w:r>
    </w:p>
    <w:p w14:paraId="533AFF02" w14:textId="77777777" w:rsidR="000D37BC" w:rsidRDefault="000D37BC" w:rsidP="000D37BC">
      <w:pPr>
        <w:pStyle w:val="Listaconvietas"/>
      </w:pPr>
      <w:r>
        <w:t xml:space="preserve">Independientes: la ejecución de una prueba no debe afectar a la ejecución de otra. </w:t>
      </w:r>
    </w:p>
    <w:p w14:paraId="1955C718" w14:textId="77777777" w:rsidR="000D37BC" w:rsidRDefault="000D37BC" w:rsidP="000D37BC">
      <w:pPr>
        <w:pStyle w:val="Listaconvietas"/>
      </w:pPr>
      <w:r>
        <w:t>Profesionales: las pruebas deben ser consideradas igual que el código, con la misma profesionalidad, documentación, etc.</w:t>
      </w:r>
    </w:p>
    <w:p w14:paraId="0AC3B59E" w14:textId="77777777" w:rsidR="0094351A" w:rsidRDefault="0094351A" w:rsidP="0094351A">
      <w:pPr>
        <w:pStyle w:val="Ttulo2"/>
      </w:pPr>
      <w:bookmarkStart w:id="19" w:name="_Toc3651556"/>
      <w:r>
        <w:t>Requisitos de Documentación</w:t>
      </w:r>
      <w:bookmarkEnd w:id="19"/>
      <w:r>
        <w:t xml:space="preserve"> </w:t>
      </w:r>
    </w:p>
    <w:p w14:paraId="111B3655" w14:textId="77777777" w:rsidR="00767B85" w:rsidRDefault="0094351A" w:rsidP="00402CC9">
      <w:pPr>
        <w:pStyle w:val="Listaconvietas"/>
      </w:pPr>
      <w:r>
        <w:t>Manual de Usuario</w:t>
      </w:r>
    </w:p>
    <w:p w14:paraId="5C001CBD" w14:textId="77777777" w:rsidR="00767B85" w:rsidRDefault="0094351A" w:rsidP="00402CC9">
      <w:pPr>
        <w:pStyle w:val="Listaconvietas"/>
      </w:pPr>
      <w:r>
        <w:t>Ayuda en Línea</w:t>
      </w:r>
    </w:p>
    <w:p w14:paraId="0B5B71E7" w14:textId="77777777" w:rsidR="000D37BC" w:rsidRDefault="0094351A" w:rsidP="00402CC9">
      <w:pPr>
        <w:pStyle w:val="Listaconvietas"/>
      </w:pPr>
      <w:r>
        <w:t>Guías de Instalación y Configuración</w:t>
      </w:r>
    </w:p>
    <w:sectPr w:rsidR="000D37BC" w:rsidSect="00100563">
      <w:footerReference w:type="default" r:id="rId15"/>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FA259" w14:textId="77777777" w:rsidR="004675FF" w:rsidRDefault="004675FF">
      <w:pPr>
        <w:spacing w:before="0" w:after="0" w:line="240" w:lineRule="auto"/>
      </w:pPr>
      <w:r>
        <w:separator/>
      </w:r>
    </w:p>
  </w:endnote>
  <w:endnote w:type="continuationSeparator" w:id="0">
    <w:p w14:paraId="287E556B" w14:textId="77777777" w:rsidR="004675FF" w:rsidRDefault="004675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42041"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A6701">
      <w:rPr>
        <w:noProof/>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6F437" w14:textId="77777777" w:rsidR="004675FF" w:rsidRDefault="004675FF">
      <w:pPr>
        <w:spacing w:before="0" w:after="0" w:line="240" w:lineRule="auto"/>
      </w:pPr>
      <w:r>
        <w:separator/>
      </w:r>
    </w:p>
  </w:footnote>
  <w:footnote w:type="continuationSeparator" w:id="0">
    <w:p w14:paraId="03CD6EC4" w14:textId="77777777" w:rsidR="004675FF" w:rsidRDefault="004675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29"/>
    <w:rsid w:val="000748AA"/>
    <w:rsid w:val="000D37BC"/>
    <w:rsid w:val="00100563"/>
    <w:rsid w:val="001638F6"/>
    <w:rsid w:val="001A2000"/>
    <w:rsid w:val="00222943"/>
    <w:rsid w:val="00230BF7"/>
    <w:rsid w:val="002A4B95"/>
    <w:rsid w:val="002B7328"/>
    <w:rsid w:val="003209D6"/>
    <w:rsid w:val="0033331F"/>
    <w:rsid w:val="00334A73"/>
    <w:rsid w:val="003422FF"/>
    <w:rsid w:val="003A3929"/>
    <w:rsid w:val="004675FF"/>
    <w:rsid w:val="004952C4"/>
    <w:rsid w:val="0054034F"/>
    <w:rsid w:val="005A1C5A"/>
    <w:rsid w:val="006531AE"/>
    <w:rsid w:val="00690EFD"/>
    <w:rsid w:val="006F374B"/>
    <w:rsid w:val="007021DE"/>
    <w:rsid w:val="00732607"/>
    <w:rsid w:val="00767B85"/>
    <w:rsid w:val="007C14BD"/>
    <w:rsid w:val="00844483"/>
    <w:rsid w:val="00855112"/>
    <w:rsid w:val="008A7670"/>
    <w:rsid w:val="00934F1C"/>
    <w:rsid w:val="0094351A"/>
    <w:rsid w:val="00982783"/>
    <w:rsid w:val="009A6701"/>
    <w:rsid w:val="009D2231"/>
    <w:rsid w:val="00A070F7"/>
    <w:rsid w:val="00A122DB"/>
    <w:rsid w:val="00A46C32"/>
    <w:rsid w:val="00A757B8"/>
    <w:rsid w:val="00AD165F"/>
    <w:rsid w:val="00B47B7A"/>
    <w:rsid w:val="00B646B8"/>
    <w:rsid w:val="00C80BD4"/>
    <w:rsid w:val="00CD144D"/>
    <w:rsid w:val="00CF3A42"/>
    <w:rsid w:val="00D3149B"/>
    <w:rsid w:val="00D5413C"/>
    <w:rsid w:val="00D840D6"/>
    <w:rsid w:val="00DC07A3"/>
    <w:rsid w:val="00E11B8A"/>
    <w:rsid w:val="00E43F90"/>
    <w:rsid w:val="00E67ECA"/>
    <w:rsid w:val="00F677F9"/>
    <w:rsid w:val="00F847A5"/>
    <w:rsid w:val="00FD1504"/>
    <w:rsid w:val="00FE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CC80AF"/>
  <w15:chartTrackingRefBased/>
  <w15:docId w15:val="{DC41F4F5-2215-4971-8BF9-98CD568F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4"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4">
    <w:name w:val="heading 4"/>
    <w:basedOn w:val="Normal"/>
    <w:next w:val="Normal"/>
    <w:link w:val="Ttulo4Car"/>
    <w:uiPriority w:val="4"/>
    <w:unhideWhenUsed/>
    <w:qFormat/>
    <w:rsid w:val="0094351A"/>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Ttulo">
    <w:name w:val="Title"/>
    <w:basedOn w:val="Normal"/>
    <w:link w:val="Ttul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styleId="Hipervnculo">
    <w:name w:val="Hyperlink"/>
    <w:basedOn w:val="Fuentedeprrafopredeter"/>
    <w:uiPriority w:val="99"/>
    <w:unhideWhenUsed/>
    <w:rsid w:val="003A3929"/>
    <w:rPr>
      <w:color w:val="993E21" w:themeColor="hyperlink"/>
      <w:u w:val="single"/>
    </w:rPr>
  </w:style>
  <w:style w:type="paragraph" w:styleId="Prrafodelista">
    <w:name w:val="List Paragraph"/>
    <w:basedOn w:val="Normal"/>
    <w:uiPriority w:val="34"/>
    <w:semiHidden/>
    <w:qFormat/>
    <w:rsid w:val="00FE7D6B"/>
    <w:pPr>
      <w:ind w:left="720"/>
      <w:contextualSpacing/>
    </w:pPr>
  </w:style>
  <w:style w:type="paragraph" w:customStyle="1" w:styleId="ADARIOP">
    <w:name w:val="A_DARIO_P"/>
    <w:qFormat/>
    <w:rsid w:val="006F374B"/>
    <w:pPr>
      <w:spacing w:before="0" w:after="120" w:line="240" w:lineRule="atLeast"/>
      <w:jc w:val="both"/>
    </w:pPr>
    <w:rPr>
      <w:rFonts w:ascii="Tahoma" w:eastAsia="Times New Roman" w:hAnsi="Tahoma" w:cs="Tahoma"/>
      <w:color w:val="000000"/>
      <w:sz w:val="20"/>
      <w:szCs w:val="20"/>
      <w:lang w:val="es-ES_tradnl" w:eastAsia="en-US"/>
    </w:rPr>
  </w:style>
  <w:style w:type="character" w:customStyle="1" w:styleId="Ttulo4Car">
    <w:name w:val="Título 4 Car"/>
    <w:basedOn w:val="Fuentedeprrafopredeter"/>
    <w:link w:val="Ttulo4"/>
    <w:uiPriority w:val="4"/>
    <w:rsid w:val="0094351A"/>
    <w:rPr>
      <w:rFonts w:asciiTheme="majorHAnsi" w:eastAsiaTheme="majorEastAsia" w:hAnsiTheme="majorHAnsi" w:cstheme="majorBidi"/>
      <w:i/>
      <w:iCs/>
      <w:color w:val="2F1B15" w:themeColor="accent1" w:themeShade="BF"/>
    </w:rPr>
  </w:style>
  <w:style w:type="paragraph" w:styleId="TDC4">
    <w:name w:val="toc 4"/>
    <w:basedOn w:val="Normal"/>
    <w:next w:val="Normal"/>
    <w:autoRedefine/>
    <w:uiPriority w:val="39"/>
    <w:unhideWhenUsed/>
    <w:rsid w:val="00767B8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_co\AppData\Roaming\Microsoft\Templates\Informe%20de%20estudiante%20con%20portada.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B22712-5B47-3D47-A5D2-F160B1BCD294}" type="doc">
      <dgm:prSet loTypeId="urn:microsoft.com/office/officeart/2009/3/layout/HorizontalOrganizationChart" loCatId="" qsTypeId="urn:microsoft.com/office/officeart/2005/8/quickstyle/simple4" qsCatId="simple" csTypeId="urn:microsoft.com/office/officeart/2005/8/colors/colorful3" csCatId="colorful" phldr="1"/>
      <dgm:spPr/>
      <dgm:t>
        <a:bodyPr/>
        <a:lstStyle/>
        <a:p>
          <a:endParaRPr lang="es-ES"/>
        </a:p>
      </dgm:t>
    </dgm:pt>
    <dgm:pt modelId="{3B96A7A9-E0E0-D741-B3CC-272821406346}">
      <dgm:prSet phldrT="[Texto]"/>
      <dgm:spPr/>
      <dgm:t>
        <a:bodyPr/>
        <a:lstStyle/>
        <a:p>
          <a:r>
            <a:rPr lang="es-ES"/>
            <a:t>P1 - Principal</a:t>
          </a:r>
        </a:p>
      </dgm:t>
    </dgm:pt>
    <dgm:pt modelId="{AC4C23EA-4152-A244-B1E2-CE67CDD1D6BA}" type="parTrans" cxnId="{989C9D21-82C1-7E4A-A5DE-607637CFDD83}">
      <dgm:prSet/>
      <dgm:spPr/>
      <dgm:t>
        <a:bodyPr/>
        <a:lstStyle/>
        <a:p>
          <a:endParaRPr lang="es-ES"/>
        </a:p>
      </dgm:t>
    </dgm:pt>
    <dgm:pt modelId="{A86DEC6D-9EB9-E34A-B549-8A88F1D71FEE}" type="sibTrans" cxnId="{989C9D21-82C1-7E4A-A5DE-607637CFDD83}">
      <dgm:prSet/>
      <dgm:spPr/>
      <dgm:t>
        <a:bodyPr/>
        <a:lstStyle/>
        <a:p>
          <a:endParaRPr lang="es-ES"/>
        </a:p>
      </dgm:t>
    </dgm:pt>
    <dgm:pt modelId="{7D6A2CD2-A432-204D-86F8-194473F01987}">
      <dgm:prSet/>
      <dgm:spPr/>
      <dgm:t>
        <a:bodyPr/>
        <a:lstStyle/>
        <a:p>
          <a:r>
            <a:rPr lang="es-ES"/>
            <a:t>P11 - Log In / Log Out</a:t>
          </a:r>
        </a:p>
      </dgm:t>
    </dgm:pt>
    <dgm:pt modelId="{531E9F8C-E8DF-0942-BDD8-8777F96AC2F7}" type="parTrans" cxnId="{D81F8CE6-9EEE-6E4A-BDBD-C9D19E3745EF}">
      <dgm:prSet/>
      <dgm:spPr/>
      <dgm:t>
        <a:bodyPr/>
        <a:lstStyle/>
        <a:p>
          <a:endParaRPr lang="es-ES"/>
        </a:p>
      </dgm:t>
    </dgm:pt>
    <dgm:pt modelId="{C552A14B-8592-FF46-A619-6E7B7A368A4A}" type="sibTrans" cxnId="{D81F8CE6-9EEE-6E4A-BDBD-C9D19E3745EF}">
      <dgm:prSet/>
      <dgm:spPr/>
      <dgm:t>
        <a:bodyPr/>
        <a:lstStyle/>
        <a:p>
          <a:endParaRPr lang="es-ES"/>
        </a:p>
      </dgm:t>
    </dgm:pt>
    <dgm:pt modelId="{61CA437B-9A8C-5E42-B2B3-E1F39904386D}">
      <dgm:prSet/>
      <dgm:spPr/>
      <dgm:t>
        <a:bodyPr/>
        <a:lstStyle/>
        <a:p>
          <a:r>
            <a:rPr lang="es-ES"/>
            <a:t>P111 - Administración de Pacientes</a:t>
          </a:r>
        </a:p>
      </dgm:t>
    </dgm:pt>
    <dgm:pt modelId="{5FCE930D-7A9D-3346-BEF2-3AF108CB4B73}" type="parTrans" cxnId="{0CD94295-5EC1-F54E-9B7D-CBC9E8047FF9}">
      <dgm:prSet/>
      <dgm:spPr/>
      <dgm:t>
        <a:bodyPr/>
        <a:lstStyle/>
        <a:p>
          <a:endParaRPr lang="es-ES"/>
        </a:p>
      </dgm:t>
    </dgm:pt>
    <dgm:pt modelId="{C28E4571-4A64-9E42-9477-33D15FF31B82}" type="sibTrans" cxnId="{0CD94295-5EC1-F54E-9B7D-CBC9E8047FF9}">
      <dgm:prSet/>
      <dgm:spPr/>
      <dgm:t>
        <a:bodyPr/>
        <a:lstStyle/>
        <a:p>
          <a:endParaRPr lang="es-ES"/>
        </a:p>
      </dgm:t>
    </dgm:pt>
    <dgm:pt modelId="{5B6484C6-FBE4-E447-8E6E-D23B755E22C5}">
      <dgm:prSet/>
      <dgm:spPr/>
      <dgm:t>
        <a:bodyPr/>
        <a:lstStyle/>
        <a:p>
          <a:r>
            <a:rPr lang="es-ES"/>
            <a:t>P112 - Gestion de Compras</a:t>
          </a:r>
        </a:p>
      </dgm:t>
    </dgm:pt>
    <dgm:pt modelId="{DA2E24C9-35FD-6846-847C-7440A7FDC86A}" type="parTrans" cxnId="{0E2A1EA9-9CDA-9947-AC06-3D639C67A8AE}">
      <dgm:prSet/>
      <dgm:spPr/>
      <dgm:t>
        <a:bodyPr/>
        <a:lstStyle/>
        <a:p>
          <a:endParaRPr lang="es-ES"/>
        </a:p>
      </dgm:t>
    </dgm:pt>
    <dgm:pt modelId="{49F9AC3D-3E37-0749-9D70-4BFA9FC532E8}" type="sibTrans" cxnId="{0E2A1EA9-9CDA-9947-AC06-3D639C67A8AE}">
      <dgm:prSet/>
      <dgm:spPr/>
      <dgm:t>
        <a:bodyPr/>
        <a:lstStyle/>
        <a:p>
          <a:endParaRPr lang="es-ES"/>
        </a:p>
      </dgm:t>
    </dgm:pt>
    <dgm:pt modelId="{8D86A7A3-3935-5D4A-8B06-B102CA7EBE0F}">
      <dgm:prSet/>
      <dgm:spPr/>
      <dgm:t>
        <a:bodyPr/>
        <a:lstStyle/>
        <a:p>
          <a:r>
            <a:rPr lang="es-ES"/>
            <a:t>P113     Servicios</a:t>
          </a:r>
        </a:p>
      </dgm:t>
    </dgm:pt>
    <dgm:pt modelId="{9C1AE388-94A7-1E4C-A372-E8588849805C}" type="parTrans" cxnId="{710A9644-2D8C-2C4A-9EF7-47C62908F014}">
      <dgm:prSet/>
      <dgm:spPr/>
      <dgm:t>
        <a:bodyPr/>
        <a:lstStyle/>
        <a:p>
          <a:endParaRPr lang="es-ES"/>
        </a:p>
      </dgm:t>
    </dgm:pt>
    <dgm:pt modelId="{49385381-6092-6D44-991E-574677A18380}" type="sibTrans" cxnId="{710A9644-2D8C-2C4A-9EF7-47C62908F014}">
      <dgm:prSet/>
      <dgm:spPr/>
      <dgm:t>
        <a:bodyPr/>
        <a:lstStyle/>
        <a:p>
          <a:endParaRPr lang="es-ES"/>
        </a:p>
      </dgm:t>
    </dgm:pt>
    <dgm:pt modelId="{644BD668-998C-D84A-80FA-25457920DC4C}">
      <dgm:prSet/>
      <dgm:spPr/>
      <dgm:t>
        <a:bodyPr/>
        <a:lstStyle/>
        <a:p>
          <a:r>
            <a:rPr lang="es-ES"/>
            <a:t>P114            Salir</a:t>
          </a:r>
        </a:p>
      </dgm:t>
    </dgm:pt>
    <dgm:pt modelId="{7E832C04-AFDB-6E4B-8A38-280610F0A3B7}" type="parTrans" cxnId="{A4009230-351A-6B45-8067-E3416EDB4832}">
      <dgm:prSet/>
      <dgm:spPr/>
      <dgm:t>
        <a:bodyPr/>
        <a:lstStyle/>
        <a:p>
          <a:endParaRPr lang="es-ES"/>
        </a:p>
      </dgm:t>
    </dgm:pt>
    <dgm:pt modelId="{14715193-A664-C241-92F2-7CF02F479BE2}" type="sibTrans" cxnId="{A4009230-351A-6B45-8067-E3416EDB4832}">
      <dgm:prSet/>
      <dgm:spPr/>
      <dgm:t>
        <a:bodyPr/>
        <a:lstStyle/>
        <a:p>
          <a:endParaRPr lang="es-ES"/>
        </a:p>
      </dgm:t>
    </dgm:pt>
    <dgm:pt modelId="{A247B84F-9D78-1544-9E50-D7F835117645}">
      <dgm:prSet/>
      <dgm:spPr/>
      <dgm:t>
        <a:bodyPr/>
        <a:lstStyle/>
        <a:p>
          <a:r>
            <a:rPr lang="es-ES"/>
            <a:t>P1131   Ayuda</a:t>
          </a:r>
        </a:p>
      </dgm:t>
    </dgm:pt>
    <dgm:pt modelId="{6C813197-BA6D-FF46-ACE9-C1FE934E738B}" type="parTrans" cxnId="{6ADC953A-3521-4C4F-A44A-22B69F561336}">
      <dgm:prSet/>
      <dgm:spPr/>
      <dgm:t>
        <a:bodyPr/>
        <a:lstStyle/>
        <a:p>
          <a:endParaRPr lang="es-ES"/>
        </a:p>
      </dgm:t>
    </dgm:pt>
    <dgm:pt modelId="{CA9BCC98-702A-F84A-A628-F2EE46754633}" type="sibTrans" cxnId="{6ADC953A-3521-4C4F-A44A-22B69F561336}">
      <dgm:prSet/>
      <dgm:spPr/>
      <dgm:t>
        <a:bodyPr/>
        <a:lstStyle/>
        <a:p>
          <a:endParaRPr lang="es-ES"/>
        </a:p>
      </dgm:t>
    </dgm:pt>
    <dgm:pt modelId="{CF540BEC-5588-CC41-BEFE-5C93C99AB143}">
      <dgm:prSet/>
      <dgm:spPr/>
      <dgm:t>
        <a:bodyPr/>
        <a:lstStyle/>
        <a:p>
          <a:r>
            <a:rPr lang="es-ES"/>
            <a:t>P 1132   Recibos</a:t>
          </a:r>
        </a:p>
      </dgm:t>
    </dgm:pt>
    <dgm:pt modelId="{17C45857-E54B-454C-B69E-638CC3D43FB9}" type="parTrans" cxnId="{DE576B1C-C25C-074C-AB42-3B9284DB1AE6}">
      <dgm:prSet/>
      <dgm:spPr/>
      <dgm:t>
        <a:bodyPr/>
        <a:lstStyle/>
        <a:p>
          <a:endParaRPr lang="es-ES"/>
        </a:p>
      </dgm:t>
    </dgm:pt>
    <dgm:pt modelId="{0A6BA08D-38FA-8D4C-91A4-D69B4759368C}" type="sibTrans" cxnId="{DE576B1C-C25C-074C-AB42-3B9284DB1AE6}">
      <dgm:prSet/>
      <dgm:spPr/>
      <dgm:t>
        <a:bodyPr/>
        <a:lstStyle/>
        <a:p>
          <a:endParaRPr lang="es-ES"/>
        </a:p>
      </dgm:t>
    </dgm:pt>
    <dgm:pt modelId="{BACB5A16-5933-9143-80DE-C0132C1B7AA0}" type="pres">
      <dgm:prSet presAssocID="{37B22712-5B47-3D47-A5D2-F160B1BCD294}" presName="hierChild1" presStyleCnt="0">
        <dgm:presLayoutVars>
          <dgm:orgChart val="1"/>
          <dgm:chPref val="1"/>
          <dgm:dir/>
          <dgm:animOne val="branch"/>
          <dgm:animLvl val="lvl"/>
          <dgm:resizeHandles/>
        </dgm:presLayoutVars>
      </dgm:prSet>
      <dgm:spPr/>
    </dgm:pt>
    <dgm:pt modelId="{4F1AF05D-EA8C-4242-943A-B942A1E13281}" type="pres">
      <dgm:prSet presAssocID="{3B96A7A9-E0E0-D741-B3CC-272821406346}" presName="hierRoot1" presStyleCnt="0">
        <dgm:presLayoutVars>
          <dgm:hierBranch val="init"/>
        </dgm:presLayoutVars>
      </dgm:prSet>
      <dgm:spPr/>
    </dgm:pt>
    <dgm:pt modelId="{DF8B364C-7500-2C43-8519-C40C5C9BE3E9}" type="pres">
      <dgm:prSet presAssocID="{3B96A7A9-E0E0-D741-B3CC-272821406346}" presName="rootComposite1" presStyleCnt="0"/>
      <dgm:spPr/>
    </dgm:pt>
    <dgm:pt modelId="{DFB85FBF-4DCC-CF49-96F3-080A40B8C997}" type="pres">
      <dgm:prSet presAssocID="{3B96A7A9-E0E0-D741-B3CC-272821406346}" presName="rootText1" presStyleLbl="node0" presStyleIdx="0" presStyleCnt="1">
        <dgm:presLayoutVars>
          <dgm:chPref val="3"/>
        </dgm:presLayoutVars>
      </dgm:prSet>
      <dgm:spPr/>
    </dgm:pt>
    <dgm:pt modelId="{05F9AE68-0ACC-B54A-9A20-EA7A83EDB129}" type="pres">
      <dgm:prSet presAssocID="{3B96A7A9-E0E0-D741-B3CC-272821406346}" presName="rootConnector1" presStyleLbl="node1" presStyleIdx="0" presStyleCnt="0"/>
      <dgm:spPr/>
    </dgm:pt>
    <dgm:pt modelId="{EB85523D-36E5-B843-9ED8-58E1F7C38394}" type="pres">
      <dgm:prSet presAssocID="{3B96A7A9-E0E0-D741-B3CC-272821406346}" presName="hierChild2" presStyleCnt="0"/>
      <dgm:spPr/>
    </dgm:pt>
    <dgm:pt modelId="{17EBB02B-85CB-1F45-90FF-8F7D3FAC53AF}" type="pres">
      <dgm:prSet presAssocID="{531E9F8C-E8DF-0942-BDD8-8777F96AC2F7}" presName="Name64" presStyleLbl="parChTrans1D2" presStyleIdx="0" presStyleCnt="1"/>
      <dgm:spPr/>
    </dgm:pt>
    <dgm:pt modelId="{66C844C1-0BC9-2D4A-9DC9-5EDBACE98DE6}" type="pres">
      <dgm:prSet presAssocID="{7D6A2CD2-A432-204D-86F8-194473F01987}" presName="hierRoot2" presStyleCnt="0">
        <dgm:presLayoutVars>
          <dgm:hierBranch val="init"/>
        </dgm:presLayoutVars>
      </dgm:prSet>
      <dgm:spPr/>
    </dgm:pt>
    <dgm:pt modelId="{6818BCF8-D606-1E45-B4E3-0FE376A67C5A}" type="pres">
      <dgm:prSet presAssocID="{7D6A2CD2-A432-204D-86F8-194473F01987}" presName="rootComposite" presStyleCnt="0"/>
      <dgm:spPr/>
    </dgm:pt>
    <dgm:pt modelId="{0B817F7B-EC63-C94E-A1C7-ECE3F88C5492}" type="pres">
      <dgm:prSet presAssocID="{7D6A2CD2-A432-204D-86F8-194473F01987}" presName="rootText" presStyleLbl="node2" presStyleIdx="0" presStyleCnt="1">
        <dgm:presLayoutVars>
          <dgm:chPref val="3"/>
        </dgm:presLayoutVars>
      </dgm:prSet>
      <dgm:spPr/>
    </dgm:pt>
    <dgm:pt modelId="{7D05FDF1-3B0F-DB4F-989E-75A12D7E6AD9}" type="pres">
      <dgm:prSet presAssocID="{7D6A2CD2-A432-204D-86F8-194473F01987}" presName="rootConnector" presStyleLbl="node2" presStyleIdx="0" presStyleCnt="1"/>
      <dgm:spPr/>
    </dgm:pt>
    <dgm:pt modelId="{4FB39246-7A15-1948-B87D-D1C406895AA1}" type="pres">
      <dgm:prSet presAssocID="{7D6A2CD2-A432-204D-86F8-194473F01987}" presName="hierChild4" presStyleCnt="0"/>
      <dgm:spPr/>
    </dgm:pt>
    <dgm:pt modelId="{06164565-3649-874F-9C4D-894D5B65B2C5}" type="pres">
      <dgm:prSet presAssocID="{5FCE930D-7A9D-3346-BEF2-3AF108CB4B73}" presName="Name64" presStyleLbl="parChTrans1D3" presStyleIdx="0" presStyleCnt="4"/>
      <dgm:spPr/>
    </dgm:pt>
    <dgm:pt modelId="{8829C834-F9E5-DE41-BF71-A75C4931064D}" type="pres">
      <dgm:prSet presAssocID="{61CA437B-9A8C-5E42-B2B3-E1F39904386D}" presName="hierRoot2" presStyleCnt="0">
        <dgm:presLayoutVars>
          <dgm:hierBranch val="init"/>
        </dgm:presLayoutVars>
      </dgm:prSet>
      <dgm:spPr/>
    </dgm:pt>
    <dgm:pt modelId="{AC68D1E3-E51D-9645-B5A3-284FEDB60008}" type="pres">
      <dgm:prSet presAssocID="{61CA437B-9A8C-5E42-B2B3-E1F39904386D}" presName="rootComposite" presStyleCnt="0"/>
      <dgm:spPr/>
    </dgm:pt>
    <dgm:pt modelId="{F7AA7BF2-DBC8-F347-94CB-455F1F1E5674}" type="pres">
      <dgm:prSet presAssocID="{61CA437B-9A8C-5E42-B2B3-E1F39904386D}" presName="rootText" presStyleLbl="node3" presStyleIdx="0" presStyleCnt="4">
        <dgm:presLayoutVars>
          <dgm:chPref val="3"/>
        </dgm:presLayoutVars>
      </dgm:prSet>
      <dgm:spPr/>
    </dgm:pt>
    <dgm:pt modelId="{0217104F-CE8F-5345-A6FC-D931346F209E}" type="pres">
      <dgm:prSet presAssocID="{61CA437B-9A8C-5E42-B2B3-E1F39904386D}" presName="rootConnector" presStyleLbl="node3" presStyleIdx="0" presStyleCnt="4"/>
      <dgm:spPr/>
    </dgm:pt>
    <dgm:pt modelId="{B5B1B28F-D94A-0A4F-8941-DA5C231F15B5}" type="pres">
      <dgm:prSet presAssocID="{61CA437B-9A8C-5E42-B2B3-E1F39904386D}" presName="hierChild4" presStyleCnt="0"/>
      <dgm:spPr/>
    </dgm:pt>
    <dgm:pt modelId="{3D4E236D-E7D4-4449-8203-AD0E43BCC6C0}" type="pres">
      <dgm:prSet presAssocID="{61CA437B-9A8C-5E42-B2B3-E1F39904386D}" presName="hierChild5" presStyleCnt="0"/>
      <dgm:spPr/>
    </dgm:pt>
    <dgm:pt modelId="{2A80D613-D84B-E144-90B2-BB365E5A4EC6}" type="pres">
      <dgm:prSet presAssocID="{DA2E24C9-35FD-6846-847C-7440A7FDC86A}" presName="Name64" presStyleLbl="parChTrans1D3" presStyleIdx="1" presStyleCnt="4"/>
      <dgm:spPr/>
    </dgm:pt>
    <dgm:pt modelId="{36FFB154-43C6-504D-BBB3-2234E96147F8}" type="pres">
      <dgm:prSet presAssocID="{5B6484C6-FBE4-E447-8E6E-D23B755E22C5}" presName="hierRoot2" presStyleCnt="0">
        <dgm:presLayoutVars>
          <dgm:hierBranch val="init"/>
        </dgm:presLayoutVars>
      </dgm:prSet>
      <dgm:spPr/>
    </dgm:pt>
    <dgm:pt modelId="{54923595-3D0D-1243-932F-EE13FEB026A0}" type="pres">
      <dgm:prSet presAssocID="{5B6484C6-FBE4-E447-8E6E-D23B755E22C5}" presName="rootComposite" presStyleCnt="0"/>
      <dgm:spPr/>
    </dgm:pt>
    <dgm:pt modelId="{CC417466-9FF5-754C-A5E9-5E996B65C12F}" type="pres">
      <dgm:prSet presAssocID="{5B6484C6-FBE4-E447-8E6E-D23B755E22C5}" presName="rootText" presStyleLbl="node3" presStyleIdx="1" presStyleCnt="4">
        <dgm:presLayoutVars>
          <dgm:chPref val="3"/>
        </dgm:presLayoutVars>
      </dgm:prSet>
      <dgm:spPr/>
    </dgm:pt>
    <dgm:pt modelId="{93EB76C5-B65F-5741-B082-C9B5F10A1611}" type="pres">
      <dgm:prSet presAssocID="{5B6484C6-FBE4-E447-8E6E-D23B755E22C5}" presName="rootConnector" presStyleLbl="node3" presStyleIdx="1" presStyleCnt="4"/>
      <dgm:spPr/>
    </dgm:pt>
    <dgm:pt modelId="{9D9A4317-6FB9-734A-961C-C81DF484A083}" type="pres">
      <dgm:prSet presAssocID="{5B6484C6-FBE4-E447-8E6E-D23B755E22C5}" presName="hierChild4" presStyleCnt="0"/>
      <dgm:spPr/>
    </dgm:pt>
    <dgm:pt modelId="{75B9CA64-2E99-DC48-9C4A-4FDE49AB66BF}" type="pres">
      <dgm:prSet presAssocID="{5B6484C6-FBE4-E447-8E6E-D23B755E22C5}" presName="hierChild5" presStyleCnt="0"/>
      <dgm:spPr/>
    </dgm:pt>
    <dgm:pt modelId="{01BC1733-ADA3-9A4C-8267-D8159BC7545E}" type="pres">
      <dgm:prSet presAssocID="{9C1AE388-94A7-1E4C-A372-E8588849805C}" presName="Name64" presStyleLbl="parChTrans1D3" presStyleIdx="2" presStyleCnt="4"/>
      <dgm:spPr/>
    </dgm:pt>
    <dgm:pt modelId="{CAA49EAA-2BC0-6C40-8BD4-FF1263964206}" type="pres">
      <dgm:prSet presAssocID="{8D86A7A3-3935-5D4A-8B06-B102CA7EBE0F}" presName="hierRoot2" presStyleCnt="0">
        <dgm:presLayoutVars>
          <dgm:hierBranch val="init"/>
        </dgm:presLayoutVars>
      </dgm:prSet>
      <dgm:spPr/>
    </dgm:pt>
    <dgm:pt modelId="{BB0A0579-7506-C444-BAFF-A556B9EBAC46}" type="pres">
      <dgm:prSet presAssocID="{8D86A7A3-3935-5D4A-8B06-B102CA7EBE0F}" presName="rootComposite" presStyleCnt="0"/>
      <dgm:spPr/>
    </dgm:pt>
    <dgm:pt modelId="{AAE2BD28-A3BE-1A4D-AEEC-13FC61AD20EA}" type="pres">
      <dgm:prSet presAssocID="{8D86A7A3-3935-5D4A-8B06-B102CA7EBE0F}" presName="rootText" presStyleLbl="node3" presStyleIdx="2" presStyleCnt="4">
        <dgm:presLayoutVars>
          <dgm:chPref val="3"/>
        </dgm:presLayoutVars>
      </dgm:prSet>
      <dgm:spPr/>
    </dgm:pt>
    <dgm:pt modelId="{59A8D46F-595F-224C-B691-948B5083AA50}" type="pres">
      <dgm:prSet presAssocID="{8D86A7A3-3935-5D4A-8B06-B102CA7EBE0F}" presName="rootConnector" presStyleLbl="node3" presStyleIdx="2" presStyleCnt="4"/>
      <dgm:spPr/>
    </dgm:pt>
    <dgm:pt modelId="{4CB10774-5DB7-BF41-AE3D-EE32BA0659A4}" type="pres">
      <dgm:prSet presAssocID="{8D86A7A3-3935-5D4A-8B06-B102CA7EBE0F}" presName="hierChild4" presStyleCnt="0"/>
      <dgm:spPr/>
    </dgm:pt>
    <dgm:pt modelId="{22AC6058-6FAA-B94C-9EF9-592169435227}" type="pres">
      <dgm:prSet presAssocID="{6C813197-BA6D-FF46-ACE9-C1FE934E738B}" presName="Name64" presStyleLbl="parChTrans1D4" presStyleIdx="0" presStyleCnt="2"/>
      <dgm:spPr/>
    </dgm:pt>
    <dgm:pt modelId="{B713B012-1BC2-DE47-8222-33C8162BC73C}" type="pres">
      <dgm:prSet presAssocID="{A247B84F-9D78-1544-9E50-D7F835117645}" presName="hierRoot2" presStyleCnt="0">
        <dgm:presLayoutVars>
          <dgm:hierBranch val="init"/>
        </dgm:presLayoutVars>
      </dgm:prSet>
      <dgm:spPr/>
    </dgm:pt>
    <dgm:pt modelId="{89005C4B-2DD1-514F-B6A5-CED00E9118D0}" type="pres">
      <dgm:prSet presAssocID="{A247B84F-9D78-1544-9E50-D7F835117645}" presName="rootComposite" presStyleCnt="0"/>
      <dgm:spPr/>
    </dgm:pt>
    <dgm:pt modelId="{556443AC-09FE-F747-8FC4-4BE295A3E7B5}" type="pres">
      <dgm:prSet presAssocID="{A247B84F-9D78-1544-9E50-D7F835117645}" presName="rootText" presStyleLbl="node4" presStyleIdx="0" presStyleCnt="2">
        <dgm:presLayoutVars>
          <dgm:chPref val="3"/>
        </dgm:presLayoutVars>
      </dgm:prSet>
      <dgm:spPr/>
    </dgm:pt>
    <dgm:pt modelId="{34498114-4846-C543-8FEE-ACED29AB6FAF}" type="pres">
      <dgm:prSet presAssocID="{A247B84F-9D78-1544-9E50-D7F835117645}" presName="rootConnector" presStyleLbl="node4" presStyleIdx="0" presStyleCnt="2"/>
      <dgm:spPr/>
    </dgm:pt>
    <dgm:pt modelId="{6F8A5CAA-FD63-B942-B4DF-DB8CF49542F9}" type="pres">
      <dgm:prSet presAssocID="{A247B84F-9D78-1544-9E50-D7F835117645}" presName="hierChild4" presStyleCnt="0"/>
      <dgm:spPr/>
    </dgm:pt>
    <dgm:pt modelId="{D1B98843-C7C3-0240-B7C0-0924C9F0F1B3}" type="pres">
      <dgm:prSet presAssocID="{A247B84F-9D78-1544-9E50-D7F835117645}" presName="hierChild5" presStyleCnt="0"/>
      <dgm:spPr/>
    </dgm:pt>
    <dgm:pt modelId="{524DEB7D-F3ED-1E4F-88DB-34BA01F0A47D}" type="pres">
      <dgm:prSet presAssocID="{17C45857-E54B-454C-B69E-638CC3D43FB9}" presName="Name64" presStyleLbl="parChTrans1D4" presStyleIdx="1" presStyleCnt="2"/>
      <dgm:spPr/>
    </dgm:pt>
    <dgm:pt modelId="{BEC497FF-08BF-174A-BF5C-E0ACE210FE82}" type="pres">
      <dgm:prSet presAssocID="{CF540BEC-5588-CC41-BEFE-5C93C99AB143}" presName="hierRoot2" presStyleCnt="0">
        <dgm:presLayoutVars>
          <dgm:hierBranch val="init"/>
        </dgm:presLayoutVars>
      </dgm:prSet>
      <dgm:spPr/>
    </dgm:pt>
    <dgm:pt modelId="{ADA724AC-9F84-CB49-955D-7FEE25A32D9E}" type="pres">
      <dgm:prSet presAssocID="{CF540BEC-5588-CC41-BEFE-5C93C99AB143}" presName="rootComposite" presStyleCnt="0"/>
      <dgm:spPr/>
    </dgm:pt>
    <dgm:pt modelId="{0DEA3421-72DC-DB46-8A6D-567AF8271770}" type="pres">
      <dgm:prSet presAssocID="{CF540BEC-5588-CC41-BEFE-5C93C99AB143}" presName="rootText" presStyleLbl="node4" presStyleIdx="1" presStyleCnt="2">
        <dgm:presLayoutVars>
          <dgm:chPref val="3"/>
        </dgm:presLayoutVars>
      </dgm:prSet>
      <dgm:spPr/>
    </dgm:pt>
    <dgm:pt modelId="{984FF6FC-5E09-7842-AEEC-DB7AF6CD4E67}" type="pres">
      <dgm:prSet presAssocID="{CF540BEC-5588-CC41-BEFE-5C93C99AB143}" presName="rootConnector" presStyleLbl="node4" presStyleIdx="1" presStyleCnt="2"/>
      <dgm:spPr/>
    </dgm:pt>
    <dgm:pt modelId="{B644EC5F-4F44-BF42-9AC3-D6C354C54325}" type="pres">
      <dgm:prSet presAssocID="{CF540BEC-5588-CC41-BEFE-5C93C99AB143}" presName="hierChild4" presStyleCnt="0"/>
      <dgm:spPr/>
    </dgm:pt>
    <dgm:pt modelId="{18ED7B8D-B228-104F-9CBC-9E6C072B0395}" type="pres">
      <dgm:prSet presAssocID="{CF540BEC-5588-CC41-BEFE-5C93C99AB143}" presName="hierChild5" presStyleCnt="0"/>
      <dgm:spPr/>
    </dgm:pt>
    <dgm:pt modelId="{A9735D1A-5949-8342-B2D1-81C5C4143CB4}" type="pres">
      <dgm:prSet presAssocID="{8D86A7A3-3935-5D4A-8B06-B102CA7EBE0F}" presName="hierChild5" presStyleCnt="0"/>
      <dgm:spPr/>
    </dgm:pt>
    <dgm:pt modelId="{D518B2A6-4FEB-7E47-A342-AE96016219FE}" type="pres">
      <dgm:prSet presAssocID="{7E832C04-AFDB-6E4B-8A38-280610F0A3B7}" presName="Name64" presStyleLbl="parChTrans1D3" presStyleIdx="3" presStyleCnt="4"/>
      <dgm:spPr/>
    </dgm:pt>
    <dgm:pt modelId="{A7B40EB8-06AF-6446-B3EE-8C178EC506BD}" type="pres">
      <dgm:prSet presAssocID="{644BD668-998C-D84A-80FA-25457920DC4C}" presName="hierRoot2" presStyleCnt="0">
        <dgm:presLayoutVars>
          <dgm:hierBranch val="init"/>
        </dgm:presLayoutVars>
      </dgm:prSet>
      <dgm:spPr/>
    </dgm:pt>
    <dgm:pt modelId="{BE61BD35-35DD-CA4E-B06F-BC09D3F2118B}" type="pres">
      <dgm:prSet presAssocID="{644BD668-998C-D84A-80FA-25457920DC4C}" presName="rootComposite" presStyleCnt="0"/>
      <dgm:spPr/>
    </dgm:pt>
    <dgm:pt modelId="{97538006-B665-5C4A-B77E-55D56D76CF1F}" type="pres">
      <dgm:prSet presAssocID="{644BD668-998C-D84A-80FA-25457920DC4C}" presName="rootText" presStyleLbl="node3" presStyleIdx="3" presStyleCnt="4">
        <dgm:presLayoutVars>
          <dgm:chPref val="3"/>
        </dgm:presLayoutVars>
      </dgm:prSet>
      <dgm:spPr/>
    </dgm:pt>
    <dgm:pt modelId="{2DFEB460-A8A0-1D4F-B7FC-B02254FC2B38}" type="pres">
      <dgm:prSet presAssocID="{644BD668-998C-D84A-80FA-25457920DC4C}" presName="rootConnector" presStyleLbl="node3" presStyleIdx="3" presStyleCnt="4"/>
      <dgm:spPr/>
    </dgm:pt>
    <dgm:pt modelId="{7A0F2B23-A1F6-564F-9DB5-2633BEB43146}" type="pres">
      <dgm:prSet presAssocID="{644BD668-998C-D84A-80FA-25457920DC4C}" presName="hierChild4" presStyleCnt="0"/>
      <dgm:spPr/>
    </dgm:pt>
    <dgm:pt modelId="{0ECE5EEE-387A-A74F-BBE4-7EDCD225F300}" type="pres">
      <dgm:prSet presAssocID="{644BD668-998C-D84A-80FA-25457920DC4C}" presName="hierChild5" presStyleCnt="0"/>
      <dgm:spPr/>
    </dgm:pt>
    <dgm:pt modelId="{3B18DCF0-7056-A841-81DB-478E17AB3718}" type="pres">
      <dgm:prSet presAssocID="{7D6A2CD2-A432-204D-86F8-194473F01987}" presName="hierChild5" presStyleCnt="0"/>
      <dgm:spPr/>
    </dgm:pt>
    <dgm:pt modelId="{EBDF89ED-90F7-9542-9E9E-8E13419404DB}" type="pres">
      <dgm:prSet presAssocID="{3B96A7A9-E0E0-D741-B3CC-272821406346}" presName="hierChild3" presStyleCnt="0"/>
      <dgm:spPr/>
    </dgm:pt>
  </dgm:ptLst>
  <dgm:cxnLst>
    <dgm:cxn modelId="{B07FD301-C00C-47FC-93D0-4741C7DC4DCC}" type="presOf" srcId="{8D86A7A3-3935-5D4A-8B06-B102CA7EBE0F}" destId="{AAE2BD28-A3BE-1A4D-AEEC-13FC61AD20EA}" srcOrd="0" destOrd="0" presId="urn:microsoft.com/office/officeart/2009/3/layout/HorizontalOrganizationChart"/>
    <dgm:cxn modelId="{E99E1905-DF29-4809-9495-29E567A438F0}" type="presOf" srcId="{531E9F8C-E8DF-0942-BDD8-8777F96AC2F7}" destId="{17EBB02B-85CB-1F45-90FF-8F7D3FAC53AF}" srcOrd="0" destOrd="0" presId="urn:microsoft.com/office/officeart/2009/3/layout/HorizontalOrganizationChart"/>
    <dgm:cxn modelId="{DE576B1C-C25C-074C-AB42-3B9284DB1AE6}" srcId="{8D86A7A3-3935-5D4A-8B06-B102CA7EBE0F}" destId="{CF540BEC-5588-CC41-BEFE-5C93C99AB143}" srcOrd="1" destOrd="0" parTransId="{17C45857-E54B-454C-B69E-638CC3D43FB9}" sibTransId="{0A6BA08D-38FA-8D4C-91A4-D69B4759368C}"/>
    <dgm:cxn modelId="{989C9D21-82C1-7E4A-A5DE-607637CFDD83}" srcId="{37B22712-5B47-3D47-A5D2-F160B1BCD294}" destId="{3B96A7A9-E0E0-D741-B3CC-272821406346}" srcOrd="0" destOrd="0" parTransId="{AC4C23EA-4152-A244-B1E2-CE67CDD1D6BA}" sibTransId="{A86DEC6D-9EB9-E34A-B549-8A88F1D71FEE}"/>
    <dgm:cxn modelId="{0D803924-9D6F-49EE-BDAC-CB1F2E767C19}" type="presOf" srcId="{CF540BEC-5588-CC41-BEFE-5C93C99AB143}" destId="{0DEA3421-72DC-DB46-8A6D-567AF8271770}" srcOrd="0" destOrd="0" presId="urn:microsoft.com/office/officeart/2009/3/layout/HorizontalOrganizationChart"/>
    <dgm:cxn modelId="{A4009230-351A-6B45-8067-E3416EDB4832}" srcId="{7D6A2CD2-A432-204D-86F8-194473F01987}" destId="{644BD668-998C-D84A-80FA-25457920DC4C}" srcOrd="3" destOrd="0" parTransId="{7E832C04-AFDB-6E4B-8A38-280610F0A3B7}" sibTransId="{14715193-A664-C241-92F2-7CF02F479BE2}"/>
    <dgm:cxn modelId="{D1F9FB34-7AA7-4E38-970B-3F4FC7B10134}" type="presOf" srcId="{DA2E24C9-35FD-6846-847C-7440A7FDC86A}" destId="{2A80D613-D84B-E144-90B2-BB365E5A4EC6}" srcOrd="0" destOrd="0" presId="urn:microsoft.com/office/officeart/2009/3/layout/HorizontalOrganizationChart"/>
    <dgm:cxn modelId="{6ADC953A-3521-4C4F-A44A-22B69F561336}" srcId="{8D86A7A3-3935-5D4A-8B06-B102CA7EBE0F}" destId="{A247B84F-9D78-1544-9E50-D7F835117645}" srcOrd="0" destOrd="0" parTransId="{6C813197-BA6D-FF46-ACE9-C1FE934E738B}" sibTransId="{CA9BCC98-702A-F84A-A628-F2EE46754633}"/>
    <dgm:cxn modelId="{B0FF7C3D-9D25-4DF3-84F4-D29451E0F83D}" type="presOf" srcId="{61CA437B-9A8C-5E42-B2B3-E1F39904386D}" destId="{0217104F-CE8F-5345-A6FC-D931346F209E}" srcOrd="1" destOrd="0" presId="urn:microsoft.com/office/officeart/2009/3/layout/HorizontalOrganizationChart"/>
    <dgm:cxn modelId="{86AAC05E-6E82-43CC-A9CC-B9613F952D3F}" type="presOf" srcId="{3B96A7A9-E0E0-D741-B3CC-272821406346}" destId="{DFB85FBF-4DCC-CF49-96F3-080A40B8C997}" srcOrd="0" destOrd="0" presId="urn:microsoft.com/office/officeart/2009/3/layout/HorizontalOrganizationChart"/>
    <dgm:cxn modelId="{0209AB42-1969-4252-A929-B5890B85640E}" type="presOf" srcId="{CF540BEC-5588-CC41-BEFE-5C93C99AB143}" destId="{984FF6FC-5E09-7842-AEEC-DB7AF6CD4E67}" srcOrd="1" destOrd="0" presId="urn:microsoft.com/office/officeart/2009/3/layout/HorizontalOrganizationChart"/>
    <dgm:cxn modelId="{7C717543-1707-412B-9684-AACA4E34F64C}" type="presOf" srcId="{7E832C04-AFDB-6E4B-8A38-280610F0A3B7}" destId="{D518B2A6-4FEB-7E47-A342-AE96016219FE}" srcOrd="0" destOrd="0" presId="urn:microsoft.com/office/officeart/2009/3/layout/HorizontalOrganizationChart"/>
    <dgm:cxn modelId="{710A9644-2D8C-2C4A-9EF7-47C62908F014}" srcId="{7D6A2CD2-A432-204D-86F8-194473F01987}" destId="{8D86A7A3-3935-5D4A-8B06-B102CA7EBE0F}" srcOrd="2" destOrd="0" parTransId="{9C1AE388-94A7-1E4C-A372-E8588849805C}" sibTransId="{49385381-6092-6D44-991E-574677A18380}"/>
    <dgm:cxn modelId="{52BF0969-599A-4052-AFB3-12DFD0CEFEB2}" type="presOf" srcId="{7D6A2CD2-A432-204D-86F8-194473F01987}" destId="{7D05FDF1-3B0F-DB4F-989E-75A12D7E6AD9}" srcOrd="1" destOrd="0" presId="urn:microsoft.com/office/officeart/2009/3/layout/HorizontalOrganizationChart"/>
    <dgm:cxn modelId="{8F538249-4E80-4D2F-9547-683A2BB0E776}" type="presOf" srcId="{37B22712-5B47-3D47-A5D2-F160B1BCD294}" destId="{BACB5A16-5933-9143-80DE-C0132C1B7AA0}" srcOrd="0" destOrd="0" presId="urn:microsoft.com/office/officeart/2009/3/layout/HorizontalOrganizationChart"/>
    <dgm:cxn modelId="{029AC84A-A7D5-4DFC-A671-4F7553A0DD1F}" type="presOf" srcId="{9C1AE388-94A7-1E4C-A372-E8588849805C}" destId="{01BC1733-ADA3-9A4C-8267-D8159BC7545E}" srcOrd="0" destOrd="0" presId="urn:microsoft.com/office/officeart/2009/3/layout/HorizontalOrganizationChart"/>
    <dgm:cxn modelId="{92958E8E-0897-4A07-851C-E9B8C4D93572}" type="presOf" srcId="{8D86A7A3-3935-5D4A-8B06-B102CA7EBE0F}" destId="{59A8D46F-595F-224C-B691-948B5083AA50}" srcOrd="1" destOrd="0" presId="urn:microsoft.com/office/officeart/2009/3/layout/HorizontalOrganizationChart"/>
    <dgm:cxn modelId="{2A990D92-C2C7-49B1-AB09-22547DC4F457}" type="presOf" srcId="{A247B84F-9D78-1544-9E50-D7F835117645}" destId="{34498114-4846-C543-8FEE-ACED29AB6FAF}" srcOrd="1" destOrd="0" presId="urn:microsoft.com/office/officeart/2009/3/layout/HorizontalOrganizationChart"/>
    <dgm:cxn modelId="{0CD94295-5EC1-F54E-9B7D-CBC9E8047FF9}" srcId="{7D6A2CD2-A432-204D-86F8-194473F01987}" destId="{61CA437B-9A8C-5E42-B2B3-E1F39904386D}" srcOrd="0" destOrd="0" parTransId="{5FCE930D-7A9D-3346-BEF2-3AF108CB4B73}" sibTransId="{C28E4571-4A64-9E42-9477-33D15FF31B82}"/>
    <dgm:cxn modelId="{0E2A1EA9-9CDA-9947-AC06-3D639C67A8AE}" srcId="{7D6A2CD2-A432-204D-86F8-194473F01987}" destId="{5B6484C6-FBE4-E447-8E6E-D23B755E22C5}" srcOrd="1" destOrd="0" parTransId="{DA2E24C9-35FD-6846-847C-7440A7FDC86A}" sibTransId="{49F9AC3D-3E37-0749-9D70-4BFA9FC532E8}"/>
    <dgm:cxn modelId="{0D9AC8AA-06FA-4C6D-B4DD-8C20E88BA6AC}" type="presOf" srcId="{644BD668-998C-D84A-80FA-25457920DC4C}" destId="{2DFEB460-A8A0-1D4F-B7FC-B02254FC2B38}" srcOrd="1" destOrd="0" presId="urn:microsoft.com/office/officeart/2009/3/layout/HorizontalOrganizationChart"/>
    <dgm:cxn modelId="{A6D05CB8-153F-429E-9932-7DFBB8263FEA}" type="presOf" srcId="{6C813197-BA6D-FF46-ACE9-C1FE934E738B}" destId="{22AC6058-6FAA-B94C-9EF9-592169435227}" srcOrd="0" destOrd="0" presId="urn:microsoft.com/office/officeart/2009/3/layout/HorizontalOrganizationChart"/>
    <dgm:cxn modelId="{2E0402C3-EF96-433A-9169-18BC194DD9E3}" type="presOf" srcId="{3B96A7A9-E0E0-D741-B3CC-272821406346}" destId="{05F9AE68-0ACC-B54A-9A20-EA7A83EDB129}" srcOrd="1" destOrd="0" presId="urn:microsoft.com/office/officeart/2009/3/layout/HorizontalOrganizationChart"/>
    <dgm:cxn modelId="{91A827C3-DFBD-4240-8879-AD74E9DFA462}" type="presOf" srcId="{5B6484C6-FBE4-E447-8E6E-D23B755E22C5}" destId="{CC417466-9FF5-754C-A5E9-5E996B65C12F}" srcOrd="0" destOrd="0" presId="urn:microsoft.com/office/officeart/2009/3/layout/HorizontalOrganizationChart"/>
    <dgm:cxn modelId="{044A50C6-F3DD-4AF9-9EA2-D8AB437A171A}" type="presOf" srcId="{17C45857-E54B-454C-B69E-638CC3D43FB9}" destId="{524DEB7D-F3ED-1E4F-88DB-34BA01F0A47D}" srcOrd="0" destOrd="0" presId="urn:microsoft.com/office/officeart/2009/3/layout/HorizontalOrganizationChart"/>
    <dgm:cxn modelId="{0C3CCCCC-A258-43ED-8F1D-9026FBB0791E}" type="presOf" srcId="{A247B84F-9D78-1544-9E50-D7F835117645}" destId="{556443AC-09FE-F747-8FC4-4BE295A3E7B5}" srcOrd="0" destOrd="0" presId="urn:microsoft.com/office/officeart/2009/3/layout/HorizontalOrganizationChart"/>
    <dgm:cxn modelId="{66D367CF-0055-4276-8056-67BFB4475901}" type="presOf" srcId="{7D6A2CD2-A432-204D-86F8-194473F01987}" destId="{0B817F7B-EC63-C94E-A1C7-ECE3F88C5492}" srcOrd="0" destOrd="0" presId="urn:microsoft.com/office/officeart/2009/3/layout/HorizontalOrganizationChart"/>
    <dgm:cxn modelId="{884E94D0-DB21-4212-9E08-01E1C77CC4E7}" type="presOf" srcId="{61CA437B-9A8C-5E42-B2B3-E1F39904386D}" destId="{F7AA7BF2-DBC8-F347-94CB-455F1F1E5674}" srcOrd="0" destOrd="0" presId="urn:microsoft.com/office/officeart/2009/3/layout/HorizontalOrganizationChart"/>
    <dgm:cxn modelId="{FCF8D2D3-6CAE-4193-ACDA-308061FCFA06}" type="presOf" srcId="{5FCE930D-7A9D-3346-BEF2-3AF108CB4B73}" destId="{06164565-3649-874F-9C4D-894D5B65B2C5}" srcOrd="0" destOrd="0" presId="urn:microsoft.com/office/officeart/2009/3/layout/HorizontalOrganizationChart"/>
    <dgm:cxn modelId="{D4B51ADA-8CAA-4BA3-BFEB-B8C8AE5137EE}" type="presOf" srcId="{644BD668-998C-D84A-80FA-25457920DC4C}" destId="{97538006-B665-5C4A-B77E-55D56D76CF1F}" srcOrd="0" destOrd="0" presId="urn:microsoft.com/office/officeart/2009/3/layout/HorizontalOrganizationChart"/>
    <dgm:cxn modelId="{D81F8CE6-9EEE-6E4A-BDBD-C9D19E3745EF}" srcId="{3B96A7A9-E0E0-D741-B3CC-272821406346}" destId="{7D6A2CD2-A432-204D-86F8-194473F01987}" srcOrd="0" destOrd="0" parTransId="{531E9F8C-E8DF-0942-BDD8-8777F96AC2F7}" sibTransId="{C552A14B-8592-FF46-A619-6E7B7A368A4A}"/>
    <dgm:cxn modelId="{51370DFA-18FF-4A27-BF17-3A2458923C70}" type="presOf" srcId="{5B6484C6-FBE4-E447-8E6E-D23B755E22C5}" destId="{93EB76C5-B65F-5741-B082-C9B5F10A1611}" srcOrd="1" destOrd="0" presId="urn:microsoft.com/office/officeart/2009/3/layout/HorizontalOrganizationChart"/>
    <dgm:cxn modelId="{0D5982DF-5654-4C73-8BB7-A485B634B7E4}" type="presParOf" srcId="{BACB5A16-5933-9143-80DE-C0132C1B7AA0}" destId="{4F1AF05D-EA8C-4242-943A-B942A1E13281}" srcOrd="0" destOrd="0" presId="urn:microsoft.com/office/officeart/2009/3/layout/HorizontalOrganizationChart"/>
    <dgm:cxn modelId="{85536C99-54D9-4F36-A293-1244C6A3B4A9}" type="presParOf" srcId="{4F1AF05D-EA8C-4242-943A-B942A1E13281}" destId="{DF8B364C-7500-2C43-8519-C40C5C9BE3E9}" srcOrd="0" destOrd="0" presId="urn:microsoft.com/office/officeart/2009/3/layout/HorizontalOrganizationChart"/>
    <dgm:cxn modelId="{42795222-1517-4C75-B411-DF88310CD50A}" type="presParOf" srcId="{DF8B364C-7500-2C43-8519-C40C5C9BE3E9}" destId="{DFB85FBF-4DCC-CF49-96F3-080A40B8C997}" srcOrd="0" destOrd="0" presId="urn:microsoft.com/office/officeart/2009/3/layout/HorizontalOrganizationChart"/>
    <dgm:cxn modelId="{56D29E3D-F4BC-4993-AE4F-40928325C067}" type="presParOf" srcId="{DF8B364C-7500-2C43-8519-C40C5C9BE3E9}" destId="{05F9AE68-0ACC-B54A-9A20-EA7A83EDB129}" srcOrd="1" destOrd="0" presId="urn:microsoft.com/office/officeart/2009/3/layout/HorizontalOrganizationChart"/>
    <dgm:cxn modelId="{217AC7DE-F0E3-4BC1-8124-857BB1996ACD}" type="presParOf" srcId="{4F1AF05D-EA8C-4242-943A-B942A1E13281}" destId="{EB85523D-36E5-B843-9ED8-58E1F7C38394}" srcOrd="1" destOrd="0" presId="urn:microsoft.com/office/officeart/2009/3/layout/HorizontalOrganizationChart"/>
    <dgm:cxn modelId="{6226F97E-9A18-43FB-8237-1D8AB584D31E}" type="presParOf" srcId="{EB85523D-36E5-B843-9ED8-58E1F7C38394}" destId="{17EBB02B-85CB-1F45-90FF-8F7D3FAC53AF}" srcOrd="0" destOrd="0" presId="urn:microsoft.com/office/officeart/2009/3/layout/HorizontalOrganizationChart"/>
    <dgm:cxn modelId="{80720D12-1073-4C9E-8581-CE8C43F3E940}" type="presParOf" srcId="{EB85523D-36E5-B843-9ED8-58E1F7C38394}" destId="{66C844C1-0BC9-2D4A-9DC9-5EDBACE98DE6}" srcOrd="1" destOrd="0" presId="urn:microsoft.com/office/officeart/2009/3/layout/HorizontalOrganizationChart"/>
    <dgm:cxn modelId="{615ED2DF-666B-4EFD-A7FC-B6C7D1159512}" type="presParOf" srcId="{66C844C1-0BC9-2D4A-9DC9-5EDBACE98DE6}" destId="{6818BCF8-D606-1E45-B4E3-0FE376A67C5A}" srcOrd="0" destOrd="0" presId="urn:microsoft.com/office/officeart/2009/3/layout/HorizontalOrganizationChart"/>
    <dgm:cxn modelId="{7FB23AB8-DCA2-4483-93DA-EA82DC1C77AE}" type="presParOf" srcId="{6818BCF8-D606-1E45-B4E3-0FE376A67C5A}" destId="{0B817F7B-EC63-C94E-A1C7-ECE3F88C5492}" srcOrd="0" destOrd="0" presId="urn:microsoft.com/office/officeart/2009/3/layout/HorizontalOrganizationChart"/>
    <dgm:cxn modelId="{F63FA0B2-18ED-43D7-B624-6E2E8E6A45C6}" type="presParOf" srcId="{6818BCF8-D606-1E45-B4E3-0FE376A67C5A}" destId="{7D05FDF1-3B0F-DB4F-989E-75A12D7E6AD9}" srcOrd="1" destOrd="0" presId="urn:microsoft.com/office/officeart/2009/3/layout/HorizontalOrganizationChart"/>
    <dgm:cxn modelId="{D531E7A8-C8BB-4130-BC30-9E67AE52BEAC}" type="presParOf" srcId="{66C844C1-0BC9-2D4A-9DC9-5EDBACE98DE6}" destId="{4FB39246-7A15-1948-B87D-D1C406895AA1}" srcOrd="1" destOrd="0" presId="urn:microsoft.com/office/officeart/2009/3/layout/HorizontalOrganizationChart"/>
    <dgm:cxn modelId="{1EAE7FEC-B8A7-4538-8098-FC5E2ED6D64A}" type="presParOf" srcId="{4FB39246-7A15-1948-B87D-D1C406895AA1}" destId="{06164565-3649-874F-9C4D-894D5B65B2C5}" srcOrd="0" destOrd="0" presId="urn:microsoft.com/office/officeart/2009/3/layout/HorizontalOrganizationChart"/>
    <dgm:cxn modelId="{8ECB0D55-7A55-40CB-BC50-8B3D4DB5C369}" type="presParOf" srcId="{4FB39246-7A15-1948-B87D-D1C406895AA1}" destId="{8829C834-F9E5-DE41-BF71-A75C4931064D}" srcOrd="1" destOrd="0" presId="urn:microsoft.com/office/officeart/2009/3/layout/HorizontalOrganizationChart"/>
    <dgm:cxn modelId="{4EF1997F-DE44-4C25-9A35-9495E123F300}" type="presParOf" srcId="{8829C834-F9E5-DE41-BF71-A75C4931064D}" destId="{AC68D1E3-E51D-9645-B5A3-284FEDB60008}" srcOrd="0" destOrd="0" presId="urn:microsoft.com/office/officeart/2009/3/layout/HorizontalOrganizationChart"/>
    <dgm:cxn modelId="{45093015-2837-4DB9-B919-E544EF88B980}" type="presParOf" srcId="{AC68D1E3-E51D-9645-B5A3-284FEDB60008}" destId="{F7AA7BF2-DBC8-F347-94CB-455F1F1E5674}" srcOrd="0" destOrd="0" presId="urn:microsoft.com/office/officeart/2009/3/layout/HorizontalOrganizationChart"/>
    <dgm:cxn modelId="{EC374127-2ED1-4F71-A0DD-3C165BEC46C2}" type="presParOf" srcId="{AC68D1E3-E51D-9645-B5A3-284FEDB60008}" destId="{0217104F-CE8F-5345-A6FC-D931346F209E}" srcOrd="1" destOrd="0" presId="urn:microsoft.com/office/officeart/2009/3/layout/HorizontalOrganizationChart"/>
    <dgm:cxn modelId="{E68FF683-5C42-49DF-B171-A67487169796}" type="presParOf" srcId="{8829C834-F9E5-DE41-BF71-A75C4931064D}" destId="{B5B1B28F-D94A-0A4F-8941-DA5C231F15B5}" srcOrd="1" destOrd="0" presId="urn:microsoft.com/office/officeart/2009/3/layout/HorizontalOrganizationChart"/>
    <dgm:cxn modelId="{7A61EB07-A1CC-45C5-9FC5-B68B7E8634A4}" type="presParOf" srcId="{8829C834-F9E5-DE41-BF71-A75C4931064D}" destId="{3D4E236D-E7D4-4449-8203-AD0E43BCC6C0}" srcOrd="2" destOrd="0" presId="urn:microsoft.com/office/officeart/2009/3/layout/HorizontalOrganizationChart"/>
    <dgm:cxn modelId="{FF726349-D25C-4861-A0BC-21250674B365}" type="presParOf" srcId="{4FB39246-7A15-1948-B87D-D1C406895AA1}" destId="{2A80D613-D84B-E144-90B2-BB365E5A4EC6}" srcOrd="2" destOrd="0" presId="urn:microsoft.com/office/officeart/2009/3/layout/HorizontalOrganizationChart"/>
    <dgm:cxn modelId="{5B459737-550D-4AD6-B9F4-910C545E3563}" type="presParOf" srcId="{4FB39246-7A15-1948-B87D-D1C406895AA1}" destId="{36FFB154-43C6-504D-BBB3-2234E96147F8}" srcOrd="3" destOrd="0" presId="urn:microsoft.com/office/officeart/2009/3/layout/HorizontalOrganizationChart"/>
    <dgm:cxn modelId="{2AE7B3B9-A757-4FF7-ACF2-F04ADAAC2808}" type="presParOf" srcId="{36FFB154-43C6-504D-BBB3-2234E96147F8}" destId="{54923595-3D0D-1243-932F-EE13FEB026A0}" srcOrd="0" destOrd="0" presId="urn:microsoft.com/office/officeart/2009/3/layout/HorizontalOrganizationChart"/>
    <dgm:cxn modelId="{2F7CD5CF-850A-4E1F-8337-86FD86F1B9E8}" type="presParOf" srcId="{54923595-3D0D-1243-932F-EE13FEB026A0}" destId="{CC417466-9FF5-754C-A5E9-5E996B65C12F}" srcOrd="0" destOrd="0" presId="urn:microsoft.com/office/officeart/2009/3/layout/HorizontalOrganizationChart"/>
    <dgm:cxn modelId="{2C5C614C-3669-47B6-AA0C-772AACCC9413}" type="presParOf" srcId="{54923595-3D0D-1243-932F-EE13FEB026A0}" destId="{93EB76C5-B65F-5741-B082-C9B5F10A1611}" srcOrd="1" destOrd="0" presId="urn:microsoft.com/office/officeart/2009/3/layout/HorizontalOrganizationChart"/>
    <dgm:cxn modelId="{6B5593BC-6F9F-4C69-BFDB-0B5276C93078}" type="presParOf" srcId="{36FFB154-43C6-504D-BBB3-2234E96147F8}" destId="{9D9A4317-6FB9-734A-961C-C81DF484A083}" srcOrd="1" destOrd="0" presId="urn:microsoft.com/office/officeart/2009/3/layout/HorizontalOrganizationChart"/>
    <dgm:cxn modelId="{954D99E7-1345-43BF-9507-F523BA42F84C}" type="presParOf" srcId="{36FFB154-43C6-504D-BBB3-2234E96147F8}" destId="{75B9CA64-2E99-DC48-9C4A-4FDE49AB66BF}" srcOrd="2" destOrd="0" presId="urn:microsoft.com/office/officeart/2009/3/layout/HorizontalOrganizationChart"/>
    <dgm:cxn modelId="{08BA02E5-F14A-4A4B-9F88-C57A3B9818F8}" type="presParOf" srcId="{4FB39246-7A15-1948-B87D-D1C406895AA1}" destId="{01BC1733-ADA3-9A4C-8267-D8159BC7545E}" srcOrd="4" destOrd="0" presId="urn:microsoft.com/office/officeart/2009/3/layout/HorizontalOrganizationChart"/>
    <dgm:cxn modelId="{B23E9B87-ED78-45F1-8D9C-28E8A77B2BFC}" type="presParOf" srcId="{4FB39246-7A15-1948-B87D-D1C406895AA1}" destId="{CAA49EAA-2BC0-6C40-8BD4-FF1263964206}" srcOrd="5" destOrd="0" presId="urn:microsoft.com/office/officeart/2009/3/layout/HorizontalOrganizationChart"/>
    <dgm:cxn modelId="{140EB095-EEFA-466E-ACFA-336D82D94198}" type="presParOf" srcId="{CAA49EAA-2BC0-6C40-8BD4-FF1263964206}" destId="{BB0A0579-7506-C444-BAFF-A556B9EBAC46}" srcOrd="0" destOrd="0" presId="urn:microsoft.com/office/officeart/2009/3/layout/HorizontalOrganizationChart"/>
    <dgm:cxn modelId="{38160E03-E8D6-4B0C-996A-CA7C9E0ACBC8}" type="presParOf" srcId="{BB0A0579-7506-C444-BAFF-A556B9EBAC46}" destId="{AAE2BD28-A3BE-1A4D-AEEC-13FC61AD20EA}" srcOrd="0" destOrd="0" presId="urn:microsoft.com/office/officeart/2009/3/layout/HorizontalOrganizationChart"/>
    <dgm:cxn modelId="{9D2B1DEA-4291-41A2-9B65-73200546F6D1}" type="presParOf" srcId="{BB0A0579-7506-C444-BAFF-A556B9EBAC46}" destId="{59A8D46F-595F-224C-B691-948B5083AA50}" srcOrd="1" destOrd="0" presId="urn:microsoft.com/office/officeart/2009/3/layout/HorizontalOrganizationChart"/>
    <dgm:cxn modelId="{161E11CA-BAF7-4756-AE31-3B6B83EA7FD9}" type="presParOf" srcId="{CAA49EAA-2BC0-6C40-8BD4-FF1263964206}" destId="{4CB10774-5DB7-BF41-AE3D-EE32BA0659A4}" srcOrd="1" destOrd="0" presId="urn:microsoft.com/office/officeart/2009/3/layout/HorizontalOrganizationChart"/>
    <dgm:cxn modelId="{AFCD27B2-1100-4E7A-8449-BEC78A54BD5B}" type="presParOf" srcId="{4CB10774-5DB7-BF41-AE3D-EE32BA0659A4}" destId="{22AC6058-6FAA-B94C-9EF9-592169435227}" srcOrd="0" destOrd="0" presId="urn:microsoft.com/office/officeart/2009/3/layout/HorizontalOrganizationChart"/>
    <dgm:cxn modelId="{BE91E82E-D2C2-4E28-B7A9-1B58988BE56C}" type="presParOf" srcId="{4CB10774-5DB7-BF41-AE3D-EE32BA0659A4}" destId="{B713B012-1BC2-DE47-8222-33C8162BC73C}" srcOrd="1" destOrd="0" presId="urn:microsoft.com/office/officeart/2009/3/layout/HorizontalOrganizationChart"/>
    <dgm:cxn modelId="{6AFC1294-5AA5-4194-9ECF-B8086EDF7E87}" type="presParOf" srcId="{B713B012-1BC2-DE47-8222-33C8162BC73C}" destId="{89005C4B-2DD1-514F-B6A5-CED00E9118D0}" srcOrd="0" destOrd="0" presId="urn:microsoft.com/office/officeart/2009/3/layout/HorizontalOrganizationChart"/>
    <dgm:cxn modelId="{FF7CD337-C123-40AA-8428-8F5FD9B66D34}" type="presParOf" srcId="{89005C4B-2DD1-514F-B6A5-CED00E9118D0}" destId="{556443AC-09FE-F747-8FC4-4BE295A3E7B5}" srcOrd="0" destOrd="0" presId="urn:microsoft.com/office/officeart/2009/3/layout/HorizontalOrganizationChart"/>
    <dgm:cxn modelId="{307ED841-A80B-439C-AC67-0E3657C57E08}" type="presParOf" srcId="{89005C4B-2DD1-514F-B6A5-CED00E9118D0}" destId="{34498114-4846-C543-8FEE-ACED29AB6FAF}" srcOrd="1" destOrd="0" presId="urn:microsoft.com/office/officeart/2009/3/layout/HorizontalOrganizationChart"/>
    <dgm:cxn modelId="{F3707B4B-A912-43A6-9F5B-5CB4D7C9A4AC}" type="presParOf" srcId="{B713B012-1BC2-DE47-8222-33C8162BC73C}" destId="{6F8A5CAA-FD63-B942-B4DF-DB8CF49542F9}" srcOrd="1" destOrd="0" presId="urn:microsoft.com/office/officeart/2009/3/layout/HorizontalOrganizationChart"/>
    <dgm:cxn modelId="{49199555-12DB-49BE-8E7A-A8ECEEFCF815}" type="presParOf" srcId="{B713B012-1BC2-DE47-8222-33C8162BC73C}" destId="{D1B98843-C7C3-0240-B7C0-0924C9F0F1B3}" srcOrd="2" destOrd="0" presId="urn:microsoft.com/office/officeart/2009/3/layout/HorizontalOrganizationChart"/>
    <dgm:cxn modelId="{C21DA6EA-5A6E-4A07-857F-4DCD4674964D}" type="presParOf" srcId="{4CB10774-5DB7-BF41-AE3D-EE32BA0659A4}" destId="{524DEB7D-F3ED-1E4F-88DB-34BA01F0A47D}" srcOrd="2" destOrd="0" presId="urn:microsoft.com/office/officeart/2009/3/layout/HorizontalOrganizationChart"/>
    <dgm:cxn modelId="{9C408E24-E31F-4300-9311-B438CDD4C95A}" type="presParOf" srcId="{4CB10774-5DB7-BF41-AE3D-EE32BA0659A4}" destId="{BEC497FF-08BF-174A-BF5C-E0ACE210FE82}" srcOrd="3" destOrd="0" presId="urn:microsoft.com/office/officeart/2009/3/layout/HorizontalOrganizationChart"/>
    <dgm:cxn modelId="{50BA399C-ECDC-40F7-98D9-3E6676FCB714}" type="presParOf" srcId="{BEC497FF-08BF-174A-BF5C-E0ACE210FE82}" destId="{ADA724AC-9F84-CB49-955D-7FEE25A32D9E}" srcOrd="0" destOrd="0" presId="urn:microsoft.com/office/officeart/2009/3/layout/HorizontalOrganizationChart"/>
    <dgm:cxn modelId="{9F68D961-89DD-416C-8417-86CC16F51DD0}" type="presParOf" srcId="{ADA724AC-9F84-CB49-955D-7FEE25A32D9E}" destId="{0DEA3421-72DC-DB46-8A6D-567AF8271770}" srcOrd="0" destOrd="0" presId="urn:microsoft.com/office/officeart/2009/3/layout/HorizontalOrganizationChart"/>
    <dgm:cxn modelId="{F2EC7495-510C-4337-89BA-93C60D763368}" type="presParOf" srcId="{ADA724AC-9F84-CB49-955D-7FEE25A32D9E}" destId="{984FF6FC-5E09-7842-AEEC-DB7AF6CD4E67}" srcOrd="1" destOrd="0" presId="urn:microsoft.com/office/officeart/2009/3/layout/HorizontalOrganizationChart"/>
    <dgm:cxn modelId="{EF362002-63A8-4082-8B29-8D0262B74FBD}" type="presParOf" srcId="{BEC497FF-08BF-174A-BF5C-E0ACE210FE82}" destId="{B644EC5F-4F44-BF42-9AC3-D6C354C54325}" srcOrd="1" destOrd="0" presId="urn:microsoft.com/office/officeart/2009/3/layout/HorizontalOrganizationChart"/>
    <dgm:cxn modelId="{9D4315C4-05C3-432F-BE36-D5C82DCD5553}" type="presParOf" srcId="{BEC497FF-08BF-174A-BF5C-E0ACE210FE82}" destId="{18ED7B8D-B228-104F-9CBC-9E6C072B0395}" srcOrd="2" destOrd="0" presId="urn:microsoft.com/office/officeart/2009/3/layout/HorizontalOrganizationChart"/>
    <dgm:cxn modelId="{4CD93FD7-E240-4EA0-9A6C-88B71013FFC1}" type="presParOf" srcId="{CAA49EAA-2BC0-6C40-8BD4-FF1263964206}" destId="{A9735D1A-5949-8342-B2D1-81C5C4143CB4}" srcOrd="2" destOrd="0" presId="urn:microsoft.com/office/officeart/2009/3/layout/HorizontalOrganizationChart"/>
    <dgm:cxn modelId="{4C927C9C-2E26-492D-B6A8-29DF995DC2B1}" type="presParOf" srcId="{4FB39246-7A15-1948-B87D-D1C406895AA1}" destId="{D518B2A6-4FEB-7E47-A342-AE96016219FE}" srcOrd="6" destOrd="0" presId="urn:microsoft.com/office/officeart/2009/3/layout/HorizontalOrganizationChart"/>
    <dgm:cxn modelId="{EC268B7F-848C-458C-BEC9-64A3083BA18F}" type="presParOf" srcId="{4FB39246-7A15-1948-B87D-D1C406895AA1}" destId="{A7B40EB8-06AF-6446-B3EE-8C178EC506BD}" srcOrd="7" destOrd="0" presId="urn:microsoft.com/office/officeart/2009/3/layout/HorizontalOrganizationChart"/>
    <dgm:cxn modelId="{B082EA7B-A25B-43C1-93C9-4E27B9065779}" type="presParOf" srcId="{A7B40EB8-06AF-6446-B3EE-8C178EC506BD}" destId="{BE61BD35-35DD-CA4E-B06F-BC09D3F2118B}" srcOrd="0" destOrd="0" presId="urn:microsoft.com/office/officeart/2009/3/layout/HorizontalOrganizationChart"/>
    <dgm:cxn modelId="{1646C39E-518E-467F-8CF3-4DD648AB9357}" type="presParOf" srcId="{BE61BD35-35DD-CA4E-B06F-BC09D3F2118B}" destId="{97538006-B665-5C4A-B77E-55D56D76CF1F}" srcOrd="0" destOrd="0" presId="urn:microsoft.com/office/officeart/2009/3/layout/HorizontalOrganizationChart"/>
    <dgm:cxn modelId="{065F0CD0-11DC-48B9-B35A-CB08ECFA3BB0}" type="presParOf" srcId="{BE61BD35-35DD-CA4E-B06F-BC09D3F2118B}" destId="{2DFEB460-A8A0-1D4F-B7FC-B02254FC2B38}" srcOrd="1" destOrd="0" presId="urn:microsoft.com/office/officeart/2009/3/layout/HorizontalOrganizationChart"/>
    <dgm:cxn modelId="{0FA409A2-4F91-4107-A4EE-08C7397E62FE}" type="presParOf" srcId="{A7B40EB8-06AF-6446-B3EE-8C178EC506BD}" destId="{7A0F2B23-A1F6-564F-9DB5-2633BEB43146}" srcOrd="1" destOrd="0" presId="urn:microsoft.com/office/officeart/2009/3/layout/HorizontalOrganizationChart"/>
    <dgm:cxn modelId="{E16DBD49-3A7E-43E0-8DC7-E532AD2D4E10}" type="presParOf" srcId="{A7B40EB8-06AF-6446-B3EE-8C178EC506BD}" destId="{0ECE5EEE-387A-A74F-BBE4-7EDCD225F300}" srcOrd="2" destOrd="0" presId="urn:microsoft.com/office/officeart/2009/3/layout/HorizontalOrganizationChart"/>
    <dgm:cxn modelId="{A4BBF567-E34B-4726-86C1-627D45834C97}" type="presParOf" srcId="{66C844C1-0BC9-2D4A-9DC9-5EDBACE98DE6}" destId="{3B18DCF0-7056-A841-81DB-478E17AB3718}" srcOrd="2" destOrd="0" presId="urn:microsoft.com/office/officeart/2009/3/layout/HorizontalOrganizationChart"/>
    <dgm:cxn modelId="{D32125EC-D38D-4590-BB60-54C95F423CDA}" type="presParOf" srcId="{4F1AF05D-EA8C-4242-943A-B942A1E13281}" destId="{EBDF89ED-90F7-9542-9E9E-8E13419404DB}"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18B2A6-4FEB-7E47-A342-AE96016219FE}">
      <dsp:nvSpPr>
        <dsp:cNvPr id="0" name=""/>
        <dsp:cNvSpPr/>
      </dsp:nvSpPr>
      <dsp:spPr>
        <a:xfrm>
          <a:off x="2495206" y="849101"/>
          <a:ext cx="212776" cy="686205"/>
        </a:xfrm>
        <a:custGeom>
          <a:avLst/>
          <a:gdLst/>
          <a:ahLst/>
          <a:cxnLst/>
          <a:rect l="0" t="0" r="0" b="0"/>
          <a:pathLst>
            <a:path>
              <a:moveTo>
                <a:pt x="0" y="0"/>
              </a:moveTo>
              <a:lnTo>
                <a:pt x="106388" y="0"/>
              </a:lnTo>
              <a:lnTo>
                <a:pt x="106388" y="686205"/>
              </a:lnTo>
              <a:lnTo>
                <a:pt x="212776" y="68620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24DEB7D-F3ED-1E4F-88DB-34BA01F0A47D}">
      <dsp:nvSpPr>
        <dsp:cNvPr id="0" name=""/>
        <dsp:cNvSpPr/>
      </dsp:nvSpPr>
      <dsp:spPr>
        <a:xfrm>
          <a:off x="3771868" y="1077836"/>
          <a:ext cx="212776" cy="228735"/>
        </a:xfrm>
        <a:custGeom>
          <a:avLst/>
          <a:gdLst/>
          <a:ahLst/>
          <a:cxnLst/>
          <a:rect l="0" t="0" r="0" b="0"/>
          <a:pathLst>
            <a:path>
              <a:moveTo>
                <a:pt x="0" y="0"/>
              </a:moveTo>
              <a:lnTo>
                <a:pt x="106388" y="0"/>
              </a:lnTo>
              <a:lnTo>
                <a:pt x="106388" y="228735"/>
              </a:lnTo>
              <a:lnTo>
                <a:pt x="212776" y="22873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2AC6058-6FAA-B94C-9EF9-592169435227}">
      <dsp:nvSpPr>
        <dsp:cNvPr id="0" name=""/>
        <dsp:cNvSpPr/>
      </dsp:nvSpPr>
      <dsp:spPr>
        <a:xfrm>
          <a:off x="3771868" y="849101"/>
          <a:ext cx="212776" cy="228735"/>
        </a:xfrm>
        <a:custGeom>
          <a:avLst/>
          <a:gdLst/>
          <a:ahLst/>
          <a:cxnLst/>
          <a:rect l="0" t="0" r="0" b="0"/>
          <a:pathLst>
            <a:path>
              <a:moveTo>
                <a:pt x="0" y="228735"/>
              </a:moveTo>
              <a:lnTo>
                <a:pt x="106388" y="228735"/>
              </a:lnTo>
              <a:lnTo>
                <a:pt x="106388" y="0"/>
              </a:lnTo>
              <a:lnTo>
                <a:pt x="212776" y="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1BC1733-ADA3-9A4C-8267-D8159BC7545E}">
      <dsp:nvSpPr>
        <dsp:cNvPr id="0" name=""/>
        <dsp:cNvSpPr/>
      </dsp:nvSpPr>
      <dsp:spPr>
        <a:xfrm>
          <a:off x="2495206" y="849101"/>
          <a:ext cx="212776" cy="228735"/>
        </a:xfrm>
        <a:custGeom>
          <a:avLst/>
          <a:gdLst/>
          <a:ahLst/>
          <a:cxnLst/>
          <a:rect l="0" t="0" r="0" b="0"/>
          <a:pathLst>
            <a:path>
              <a:moveTo>
                <a:pt x="0" y="0"/>
              </a:moveTo>
              <a:lnTo>
                <a:pt x="106388" y="0"/>
              </a:lnTo>
              <a:lnTo>
                <a:pt x="106388" y="228735"/>
              </a:lnTo>
              <a:lnTo>
                <a:pt x="212776" y="22873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A80D613-D84B-E144-90B2-BB365E5A4EC6}">
      <dsp:nvSpPr>
        <dsp:cNvPr id="0" name=""/>
        <dsp:cNvSpPr/>
      </dsp:nvSpPr>
      <dsp:spPr>
        <a:xfrm>
          <a:off x="2495206" y="620365"/>
          <a:ext cx="212776" cy="228735"/>
        </a:xfrm>
        <a:custGeom>
          <a:avLst/>
          <a:gdLst/>
          <a:ahLst/>
          <a:cxnLst/>
          <a:rect l="0" t="0" r="0" b="0"/>
          <a:pathLst>
            <a:path>
              <a:moveTo>
                <a:pt x="0" y="228735"/>
              </a:moveTo>
              <a:lnTo>
                <a:pt x="106388" y="228735"/>
              </a:lnTo>
              <a:lnTo>
                <a:pt x="106388" y="0"/>
              </a:lnTo>
              <a:lnTo>
                <a:pt x="212776" y="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6164565-3649-874F-9C4D-894D5B65B2C5}">
      <dsp:nvSpPr>
        <dsp:cNvPr id="0" name=""/>
        <dsp:cNvSpPr/>
      </dsp:nvSpPr>
      <dsp:spPr>
        <a:xfrm>
          <a:off x="2495206" y="162895"/>
          <a:ext cx="212776" cy="686205"/>
        </a:xfrm>
        <a:custGeom>
          <a:avLst/>
          <a:gdLst/>
          <a:ahLst/>
          <a:cxnLst/>
          <a:rect l="0" t="0" r="0" b="0"/>
          <a:pathLst>
            <a:path>
              <a:moveTo>
                <a:pt x="0" y="686205"/>
              </a:moveTo>
              <a:lnTo>
                <a:pt x="106388" y="686205"/>
              </a:lnTo>
              <a:lnTo>
                <a:pt x="106388" y="0"/>
              </a:lnTo>
              <a:lnTo>
                <a:pt x="212776" y="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EBB02B-85CB-1F45-90FF-8F7D3FAC53AF}">
      <dsp:nvSpPr>
        <dsp:cNvPr id="0" name=""/>
        <dsp:cNvSpPr/>
      </dsp:nvSpPr>
      <dsp:spPr>
        <a:xfrm>
          <a:off x="1218544" y="803381"/>
          <a:ext cx="212776" cy="91440"/>
        </a:xfrm>
        <a:custGeom>
          <a:avLst/>
          <a:gdLst/>
          <a:ahLst/>
          <a:cxnLst/>
          <a:rect l="0" t="0" r="0" b="0"/>
          <a:pathLst>
            <a:path>
              <a:moveTo>
                <a:pt x="0" y="45720"/>
              </a:moveTo>
              <a:lnTo>
                <a:pt x="212776" y="4572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FB85FBF-4DCC-CF49-96F3-080A40B8C997}">
      <dsp:nvSpPr>
        <dsp:cNvPr id="0" name=""/>
        <dsp:cNvSpPr/>
      </dsp:nvSpPr>
      <dsp:spPr>
        <a:xfrm>
          <a:off x="154660" y="686858"/>
          <a:ext cx="1063884" cy="324484"/>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P1 - Principal</a:t>
          </a:r>
        </a:p>
      </dsp:txBody>
      <dsp:txXfrm>
        <a:off x="154660" y="686858"/>
        <a:ext cx="1063884" cy="324484"/>
      </dsp:txXfrm>
    </dsp:sp>
    <dsp:sp modelId="{0B817F7B-EC63-C94E-A1C7-ECE3F88C5492}">
      <dsp:nvSpPr>
        <dsp:cNvPr id="0" name=""/>
        <dsp:cNvSpPr/>
      </dsp:nvSpPr>
      <dsp:spPr>
        <a:xfrm>
          <a:off x="1431321" y="686858"/>
          <a:ext cx="1063884" cy="324484"/>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P11 - Log In / Log Out</a:t>
          </a:r>
        </a:p>
      </dsp:txBody>
      <dsp:txXfrm>
        <a:off x="1431321" y="686858"/>
        <a:ext cx="1063884" cy="324484"/>
      </dsp:txXfrm>
    </dsp:sp>
    <dsp:sp modelId="{F7AA7BF2-DBC8-F347-94CB-455F1F1E5674}">
      <dsp:nvSpPr>
        <dsp:cNvPr id="0" name=""/>
        <dsp:cNvSpPr/>
      </dsp:nvSpPr>
      <dsp:spPr>
        <a:xfrm>
          <a:off x="2707983" y="652"/>
          <a:ext cx="1063884" cy="324484"/>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P111 - Administración de Pacientes</a:t>
          </a:r>
        </a:p>
      </dsp:txBody>
      <dsp:txXfrm>
        <a:off x="2707983" y="652"/>
        <a:ext cx="1063884" cy="324484"/>
      </dsp:txXfrm>
    </dsp:sp>
    <dsp:sp modelId="{CC417466-9FF5-754C-A5E9-5E996B65C12F}">
      <dsp:nvSpPr>
        <dsp:cNvPr id="0" name=""/>
        <dsp:cNvSpPr/>
      </dsp:nvSpPr>
      <dsp:spPr>
        <a:xfrm>
          <a:off x="2707983" y="458123"/>
          <a:ext cx="1063884" cy="324484"/>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P112 - Gestion de Compras</a:t>
          </a:r>
        </a:p>
      </dsp:txBody>
      <dsp:txXfrm>
        <a:off x="2707983" y="458123"/>
        <a:ext cx="1063884" cy="324484"/>
      </dsp:txXfrm>
    </dsp:sp>
    <dsp:sp modelId="{AAE2BD28-A3BE-1A4D-AEEC-13FC61AD20EA}">
      <dsp:nvSpPr>
        <dsp:cNvPr id="0" name=""/>
        <dsp:cNvSpPr/>
      </dsp:nvSpPr>
      <dsp:spPr>
        <a:xfrm>
          <a:off x="2707983" y="915593"/>
          <a:ext cx="1063884" cy="324484"/>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P113     Servicios</a:t>
          </a:r>
        </a:p>
      </dsp:txBody>
      <dsp:txXfrm>
        <a:off x="2707983" y="915593"/>
        <a:ext cx="1063884" cy="324484"/>
      </dsp:txXfrm>
    </dsp:sp>
    <dsp:sp modelId="{556443AC-09FE-F747-8FC4-4BE295A3E7B5}">
      <dsp:nvSpPr>
        <dsp:cNvPr id="0" name=""/>
        <dsp:cNvSpPr/>
      </dsp:nvSpPr>
      <dsp:spPr>
        <a:xfrm>
          <a:off x="3984645" y="686858"/>
          <a:ext cx="1063884" cy="324484"/>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P1131   Ayuda</a:t>
          </a:r>
        </a:p>
      </dsp:txBody>
      <dsp:txXfrm>
        <a:off x="3984645" y="686858"/>
        <a:ext cx="1063884" cy="324484"/>
      </dsp:txXfrm>
    </dsp:sp>
    <dsp:sp modelId="{0DEA3421-72DC-DB46-8A6D-567AF8271770}">
      <dsp:nvSpPr>
        <dsp:cNvPr id="0" name=""/>
        <dsp:cNvSpPr/>
      </dsp:nvSpPr>
      <dsp:spPr>
        <a:xfrm>
          <a:off x="3984645" y="1144328"/>
          <a:ext cx="1063884" cy="324484"/>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 1132   Recibos</a:t>
          </a:r>
        </a:p>
      </dsp:txBody>
      <dsp:txXfrm>
        <a:off x="3984645" y="1144328"/>
        <a:ext cx="1063884" cy="324484"/>
      </dsp:txXfrm>
    </dsp:sp>
    <dsp:sp modelId="{97538006-B665-5C4A-B77E-55D56D76CF1F}">
      <dsp:nvSpPr>
        <dsp:cNvPr id="0" name=""/>
        <dsp:cNvSpPr/>
      </dsp:nvSpPr>
      <dsp:spPr>
        <a:xfrm>
          <a:off x="2707983" y="1373064"/>
          <a:ext cx="1063884" cy="324484"/>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P114            Salir</a:t>
          </a:r>
        </a:p>
      </dsp:txBody>
      <dsp:txXfrm>
        <a:off x="2707983" y="1373064"/>
        <a:ext cx="1063884" cy="32448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4B68A3BF0F45D99CC23A57F7716F36"/>
        <w:category>
          <w:name w:val="General"/>
          <w:gallery w:val="placeholder"/>
        </w:category>
        <w:types>
          <w:type w:val="bbPlcHdr"/>
        </w:types>
        <w:behaviors>
          <w:behavior w:val="content"/>
        </w:behaviors>
        <w:guid w:val="{52BAC40F-2E1C-4BF6-AC4B-936535E561EB}"/>
      </w:docPartPr>
      <w:docPartBody>
        <w:p w:rsidR="004840B5" w:rsidRDefault="006C6DDC">
          <w:pPr>
            <w:pStyle w:val="F44B68A3BF0F45D99CC23A57F7716F36"/>
          </w:pPr>
          <w:r>
            <w:rPr>
              <w:lang w:bidi="es-ES"/>
            </w:rPr>
            <w:t>Nombre</w:t>
          </w:r>
        </w:p>
      </w:docPartBody>
    </w:docPart>
    <w:docPart>
      <w:docPartPr>
        <w:name w:val="5545BF8B011949738339EF346EBA8B28"/>
        <w:category>
          <w:name w:val="General"/>
          <w:gallery w:val="placeholder"/>
        </w:category>
        <w:types>
          <w:type w:val="bbPlcHdr"/>
        </w:types>
        <w:behaviors>
          <w:behavior w:val="content"/>
        </w:behaviors>
        <w:guid w:val="{1A8590D5-1FE5-4199-B1FC-1F43B1229103}"/>
      </w:docPartPr>
      <w:docPartBody>
        <w:p w:rsidR="004840B5" w:rsidRDefault="006C6DDC">
          <w:pPr>
            <w:pStyle w:val="5545BF8B011949738339EF346EBA8B28"/>
          </w:pPr>
          <w:r>
            <w:rPr>
              <w:lang w:bidi="es-ES"/>
            </w:rPr>
            <w:t>Nombre del curso</w:t>
          </w:r>
        </w:p>
      </w:docPartBody>
    </w:docPart>
    <w:docPart>
      <w:docPartPr>
        <w:name w:val="902AD4BB2EAB4985B718A1FD87A37506"/>
        <w:category>
          <w:name w:val="General"/>
          <w:gallery w:val="placeholder"/>
        </w:category>
        <w:types>
          <w:type w:val="bbPlcHdr"/>
        </w:types>
        <w:behaviors>
          <w:behavior w:val="content"/>
        </w:behaviors>
        <w:guid w:val="{B9C75BF4-757D-4A5D-9549-333F5A497647}"/>
      </w:docPartPr>
      <w:docPartBody>
        <w:p w:rsidR="004840B5" w:rsidRDefault="006C6DDC">
          <w:pPr>
            <w:pStyle w:val="902AD4BB2EAB4985B718A1FD87A37506"/>
          </w:pPr>
          <w:r>
            <w:rPr>
              <w:lang w:bidi="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DB"/>
    <w:rsid w:val="004840B5"/>
    <w:rsid w:val="006C6DDC"/>
    <w:rsid w:val="009F33B1"/>
    <w:rsid w:val="00F079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5A3038EFC4C42988D49D4784567EE79">
    <w:name w:val="75A3038EFC4C42988D49D4784567EE79"/>
  </w:style>
  <w:style w:type="paragraph" w:customStyle="1" w:styleId="4C6ADD72253844BBAC0D28E4A1509162">
    <w:name w:val="4C6ADD72253844BBAC0D28E4A1509162"/>
  </w:style>
  <w:style w:type="paragraph" w:customStyle="1" w:styleId="F44B68A3BF0F45D99CC23A57F7716F36">
    <w:name w:val="F44B68A3BF0F45D99CC23A57F7716F36"/>
  </w:style>
  <w:style w:type="paragraph" w:customStyle="1" w:styleId="5545BF8B011949738339EF346EBA8B28">
    <w:name w:val="5545BF8B011949738339EF346EBA8B28"/>
  </w:style>
  <w:style w:type="paragraph" w:customStyle="1" w:styleId="902AD4BB2EAB4985B718A1FD87A37506">
    <w:name w:val="902AD4BB2EAB4985B718A1FD87A37506"/>
  </w:style>
  <w:style w:type="paragraph" w:customStyle="1" w:styleId="A7312A9C261B4665A25E957575E49AB6">
    <w:name w:val="A7312A9C261B4665A25E957575E49AB6"/>
  </w:style>
  <w:style w:type="paragraph" w:customStyle="1" w:styleId="0FDE96D015104220818E5DFC2BC4DA78">
    <w:name w:val="0FDE96D015104220818E5DFC2BC4DA78"/>
  </w:style>
  <w:style w:type="paragraph" w:styleId="Listaconvietas">
    <w:name w:val="List Bullet"/>
    <w:basedOn w:val="Normal"/>
    <w:uiPriority w:val="7"/>
    <w:unhideWhenUsed/>
    <w:qFormat/>
    <w:pPr>
      <w:numPr>
        <w:numId w:val="1"/>
      </w:numPr>
      <w:spacing w:before="120" w:after="200" w:line="264" w:lineRule="auto"/>
    </w:pPr>
    <w:rPr>
      <w:color w:val="44546A" w:themeColor="text2"/>
      <w:lang w:val="es-ES" w:eastAsia="ja-JP"/>
    </w:rPr>
  </w:style>
  <w:style w:type="paragraph" w:customStyle="1" w:styleId="042D5729265F4C2ABB7D6A0FEEFAB773">
    <w:name w:val="042D5729265F4C2ABB7D6A0FEEFAB773"/>
  </w:style>
  <w:style w:type="paragraph" w:customStyle="1" w:styleId="371EF85888094169804001CB6864D5FB">
    <w:name w:val="371EF85888094169804001CB6864D5FB"/>
  </w:style>
  <w:style w:type="paragraph" w:customStyle="1" w:styleId="27A1C46E601048E9972AC28BA5D2C60D">
    <w:name w:val="27A1C46E601048E9972AC28BA5D2C60D"/>
  </w:style>
  <w:style w:type="paragraph" w:customStyle="1" w:styleId="DE247A5D407348CBB8C98D4EDE148F01">
    <w:name w:val="DE247A5D407348CBB8C98D4EDE148F01"/>
    <w:rsid w:val="00F079DB"/>
  </w:style>
  <w:style w:type="paragraph" w:customStyle="1" w:styleId="1CF4BED429CA4A5E972B795343824AD3">
    <w:name w:val="1CF4BED429CA4A5E972B795343824AD3"/>
    <w:rsid w:val="00F079DB"/>
  </w:style>
  <w:style w:type="paragraph" w:customStyle="1" w:styleId="BC3BF2BDC36D48519B5DECC2CA041B3F">
    <w:name w:val="BC3BF2BDC36D48519B5DECC2CA041B3F"/>
    <w:rsid w:val="00F079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16F21-6281-4F45-BF7D-BEE85BBBA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73</TotalTime>
  <Pages>7</Pages>
  <Words>1574</Words>
  <Characters>8658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Contreras</dc:creator>
  <cp:keywords/>
  <cp:lastModifiedBy>Victor Contreras</cp:lastModifiedBy>
  <cp:revision>15</cp:revision>
  <cp:lastPrinted>2019-03-18T20:11:00Z</cp:lastPrinted>
  <dcterms:created xsi:type="dcterms:W3CDTF">2019-03-16T19:25:00Z</dcterms:created>
  <dcterms:modified xsi:type="dcterms:W3CDTF">2019-03-18T20:11:00Z</dcterms:modified>
  <cp:version/>
</cp:coreProperties>
</file>